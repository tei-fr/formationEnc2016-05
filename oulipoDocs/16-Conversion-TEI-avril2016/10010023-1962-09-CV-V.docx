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bookmarkStart w:id="0" w:name="_GoBack"/>
      <w:bookmarkEnd w:id="0"/>
      <w:r>
        <w:t xml:space="preserve">Numéro de scan* : </w:t>
      </w:r>
      <w:r w:rsidR="009D3A12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1" w:name="Text1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BC219B">
        <w:rPr>
          <w:noProof/>
        </w:rPr>
        <w:t>10010023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1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9D3A12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2" w:name="Text2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BC219B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2"/>
      <w:r>
        <w:t xml:space="preserve"> à </w:t>
      </w:r>
      <w:r w:rsidR="009D3A12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3" w:name="Text3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BC219B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3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BD38A2">
        <w:fldChar w:fldCharType="begin">
          <w:ffData>
            <w:name w:val="Text13"/>
            <w:enabled/>
            <w:calcOnExit w:val="0"/>
            <w:textInput/>
          </w:ffData>
        </w:fldChar>
      </w:r>
      <w:bookmarkStart w:id="4" w:name="Text13"/>
      <w:r w:rsidR="00BD38A2">
        <w:instrText xml:space="preserve"> FORMTEXT </w:instrText>
      </w:r>
      <w:r w:rsidR="00BD38A2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C219B">
        <w:rPr>
          <w:noProof/>
        </w:rPr>
        <w:t>CV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fldChar w:fldCharType="end"/>
      </w:r>
      <w:bookmarkEnd w:id="4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5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 w:rsidR="00BC219B">
        <w:rPr>
          <w:noProof/>
        </w:rPr>
        <w:t>11/09/1962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5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F64379">
        <w:fldChar w:fldCharType="begin">
          <w:ffData>
            <w:name w:val="Text6"/>
            <w:enabled/>
            <w:calcOnExit w:val="0"/>
            <w:textInput/>
          </w:ffData>
        </w:fldChar>
      </w:r>
      <w:bookmarkStart w:id="6" w:name="Text6"/>
      <w:r w:rsidR="00F64379">
        <w:instrText xml:space="preserve"> FORMTEXT </w:instrText>
      </w:r>
      <w:r w:rsidR="00F64379">
        <w:fldChar w:fldCharType="separate"/>
      </w:r>
      <w:r w:rsidR="00F64379">
        <w:rPr>
          <w:noProof/>
        </w:rPr>
        <w:t> </w:t>
      </w:r>
      <w:r w:rsidR="00BC219B">
        <w:rPr>
          <w:noProof/>
        </w:rPr>
        <w:t>Restaurant du Vieux Paris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fldChar w:fldCharType="end"/>
      </w:r>
      <w:bookmarkEnd w:id="6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7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8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8"/>
    </w:p>
    <w:p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192BF8">
        <w:fldChar w:fldCharType="begin">
          <w:ffData>
            <w:name w:val="Text7"/>
            <w:enabled/>
            <w:calcOnExit w:val="0"/>
            <w:textInput/>
          </w:ffData>
        </w:fldChar>
      </w:r>
      <w:bookmarkStart w:id="9" w:name="Text7"/>
      <w:r w:rsidR="00192BF8">
        <w:instrText xml:space="preserve"> FORMTEXT </w:instrText>
      </w:r>
      <w:r w:rsidR="00192BF8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fldChar w:fldCharType="end"/>
      </w:r>
      <w:bookmarkEnd w:id="9"/>
      <w:r w:rsidR="00F64379">
        <w:t xml:space="preserve"> (</w:t>
      </w:r>
      <w:r w:rsidR="00F64379">
        <w:rPr>
          <w:i/>
        </w:rPr>
        <w:t>in</w:t>
      </w:r>
      <w:r w:rsidR="001C5D8C">
        <w:rPr>
          <w:i/>
        </w:rPr>
        <w:t>i</w:t>
      </w:r>
      <w:r w:rsidR="00F64379">
        <w:rPr>
          <w:i/>
        </w:rPr>
        <w:t xml:space="preserve">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10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1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 w:rsidR="00BC219B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"/>
    </w:p>
    <w:p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F61C9">
        <w:fldChar w:fldCharType="begin">
          <w:ffData>
            <w:name w:val="Text12"/>
            <w:enabled/>
            <w:calcOnExit w:val="0"/>
            <w:textInput/>
          </w:ffData>
        </w:fldChar>
      </w:r>
      <w:bookmarkStart w:id="12" w:name="Text12"/>
      <w:r w:rsidR="007F61C9">
        <w:instrText xml:space="preserve"> FORMTEXT </w:instrText>
      </w:r>
      <w:r w:rsidR="007F61C9">
        <w:fldChar w:fldCharType="separate"/>
      </w:r>
      <w:r w:rsidR="007F61C9">
        <w:rPr>
          <w:noProof/>
        </w:rPr>
        <w:t> </w:t>
      </w:r>
      <w:r w:rsidR="00BC219B">
        <w:rPr>
          <w:noProof/>
        </w:rPr>
        <w:t>XX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fldChar w:fldCharType="end"/>
      </w:r>
      <w:bookmarkEnd w:id="12"/>
    </w:p>
    <w:p w:rsidR="000D6D29" w:rsidRDefault="000D6D29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BC219B" w:rsidRPr="001C5D8C" w:rsidRDefault="00B807C1" w:rsidP="00B807C1">
      <w:pPr>
        <w:rPr>
          <w:rStyle w:val="organisation"/>
        </w:rPr>
      </w:pPr>
      <w:proofErr w:type="spellStart"/>
      <w:r w:rsidRPr="00B807C1">
        <w:t>Oulipo</w:t>
      </w:r>
      <w:proofErr w:type="spellEnd"/>
    </w:p>
    <w:p w:rsidR="00BC219B" w:rsidRDefault="00BC219B" w:rsidP="00737EEE">
      <w:pPr>
        <w:pStyle w:val="rubrique"/>
        <w:rPr>
          <w:color w:val="auto"/>
        </w:rPr>
      </w:pPr>
    </w:p>
    <w:p w:rsidR="00BC219B" w:rsidRDefault="00BC219B" w:rsidP="00737EEE">
      <w:pPr>
        <w:pStyle w:val="rubrique"/>
        <w:rPr>
          <w:color w:val="auto"/>
        </w:rPr>
      </w:pPr>
      <w:r>
        <w:rPr>
          <w:color w:val="auto"/>
        </w:rPr>
        <w:t xml:space="preserve">Rectification. </w:t>
      </w:r>
    </w:p>
    <w:p w:rsidR="00BC219B" w:rsidRDefault="00BC219B" w:rsidP="00737EEE">
      <w:pPr>
        <w:pStyle w:val="rubrique"/>
        <w:rPr>
          <w:color w:val="auto"/>
        </w:rPr>
      </w:pPr>
    </w:p>
    <w:p w:rsidR="00BC219B" w:rsidRDefault="00BC219B" w:rsidP="00737EEE">
      <w:pPr>
        <w:pStyle w:val="rubrique"/>
        <w:rPr>
          <w:color w:val="auto"/>
        </w:rPr>
      </w:pPr>
      <w:r>
        <w:rPr>
          <w:color w:val="auto"/>
        </w:rPr>
        <w:t>La prochaine réunion de l’</w:t>
      </w:r>
      <w:proofErr w:type="spellStart"/>
      <w:r w:rsidR="00B807C1">
        <w:rPr>
          <w:color w:val="auto"/>
        </w:rPr>
        <w:t>Oulipo</w:t>
      </w:r>
      <w:proofErr w:type="spellEnd"/>
      <w:r w:rsidRPr="00B807C1">
        <w:t xml:space="preserve"> </w:t>
      </w:r>
      <w:r>
        <w:rPr>
          <w:color w:val="auto"/>
        </w:rPr>
        <w:t xml:space="preserve">se tiendra le : </w:t>
      </w:r>
    </w:p>
    <w:p w:rsidR="00BC219B" w:rsidRDefault="00BC219B" w:rsidP="00737EEE">
      <w:pPr>
        <w:pStyle w:val="rubrique"/>
        <w:rPr>
          <w:color w:val="auto"/>
        </w:rPr>
      </w:pPr>
      <w:r>
        <w:rPr>
          <w:color w:val="auto"/>
        </w:rPr>
        <w:t>Mardi 11 septembre 1962</w:t>
      </w:r>
    </w:p>
    <w:p w:rsidR="00BC219B" w:rsidRDefault="00BC219B" w:rsidP="00737EEE">
      <w:pPr>
        <w:pStyle w:val="rubrique"/>
        <w:rPr>
          <w:color w:val="auto"/>
        </w:rPr>
      </w:pPr>
      <w:r>
        <w:rPr>
          <w:color w:val="auto"/>
        </w:rPr>
        <w:t>A midi 30</w:t>
      </w:r>
    </w:p>
    <w:p w:rsidR="00BC219B" w:rsidRDefault="00BC219B" w:rsidP="00737EEE">
      <w:pPr>
        <w:pStyle w:val="rubrique"/>
        <w:rPr>
          <w:color w:val="auto"/>
        </w:rPr>
      </w:pPr>
      <w:r>
        <w:rPr>
          <w:color w:val="auto"/>
        </w:rPr>
        <w:t>Au Restaurant du Vieux Paris</w:t>
      </w:r>
    </w:p>
    <w:p w:rsidR="00BC219B" w:rsidRDefault="00BC219B" w:rsidP="00737EEE">
      <w:pPr>
        <w:pStyle w:val="rubrique"/>
        <w:rPr>
          <w:color w:val="auto"/>
        </w:rPr>
      </w:pPr>
    </w:p>
    <w:p w:rsidR="00BC219B" w:rsidRDefault="00BC219B" w:rsidP="00737EEE">
      <w:pPr>
        <w:pStyle w:val="rubrique"/>
        <w:rPr>
          <w:color w:val="auto"/>
        </w:rPr>
      </w:pPr>
      <w:r>
        <w:rPr>
          <w:color w:val="auto"/>
        </w:rPr>
        <w:t>Pour toute réclamation, prière de téléphoner au SP :</w:t>
      </w:r>
    </w:p>
    <w:p w:rsidR="00BC219B" w:rsidRDefault="00BC219B" w:rsidP="00737EEE">
      <w:pPr>
        <w:pStyle w:val="rubrique"/>
        <w:rPr>
          <w:color w:val="auto"/>
        </w:rPr>
      </w:pPr>
      <w:r>
        <w:rPr>
          <w:color w:val="auto"/>
        </w:rPr>
        <w:t>LIT 28-91 (Bureau)</w:t>
      </w:r>
    </w:p>
    <w:p w:rsidR="00BC219B" w:rsidRPr="00BC219B" w:rsidRDefault="00BC219B" w:rsidP="00737EEE">
      <w:pPr>
        <w:pStyle w:val="rubrique"/>
        <w:rPr>
          <w:color w:val="auto"/>
        </w:rPr>
      </w:pPr>
      <w:r>
        <w:rPr>
          <w:color w:val="auto"/>
        </w:rPr>
        <w:t xml:space="preserve">ODE 97-59 (Personnel) </w:t>
      </w:r>
    </w:p>
    <w:p w:rsidR="001E637C" w:rsidRPr="005C5953" w:rsidRDefault="001E637C" w:rsidP="005C5953">
      <w:pPr>
        <w:tabs>
          <w:tab w:val="left" w:pos="5480"/>
        </w:tabs>
      </w:pPr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37D"/>
    <w:rsid w:val="00035F15"/>
    <w:rsid w:val="0004424A"/>
    <w:rsid w:val="000D6D29"/>
    <w:rsid w:val="001042D8"/>
    <w:rsid w:val="00130A10"/>
    <w:rsid w:val="001863E9"/>
    <w:rsid w:val="00192BF8"/>
    <w:rsid w:val="001C5D8C"/>
    <w:rsid w:val="001E5651"/>
    <w:rsid w:val="001E637C"/>
    <w:rsid w:val="001F12B1"/>
    <w:rsid w:val="002511D0"/>
    <w:rsid w:val="00276EF6"/>
    <w:rsid w:val="00305C3B"/>
    <w:rsid w:val="00316638"/>
    <w:rsid w:val="00321541"/>
    <w:rsid w:val="00335E53"/>
    <w:rsid w:val="003D570D"/>
    <w:rsid w:val="00430E93"/>
    <w:rsid w:val="00480374"/>
    <w:rsid w:val="004A64BF"/>
    <w:rsid w:val="004D74A9"/>
    <w:rsid w:val="004F737D"/>
    <w:rsid w:val="00503B57"/>
    <w:rsid w:val="00561535"/>
    <w:rsid w:val="00567BAA"/>
    <w:rsid w:val="00580174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070C6"/>
    <w:rsid w:val="00722EF0"/>
    <w:rsid w:val="00737EEE"/>
    <w:rsid w:val="007468C6"/>
    <w:rsid w:val="00757140"/>
    <w:rsid w:val="00783CA9"/>
    <w:rsid w:val="00796425"/>
    <w:rsid w:val="007A541D"/>
    <w:rsid w:val="007F61C9"/>
    <w:rsid w:val="00832DDF"/>
    <w:rsid w:val="00834493"/>
    <w:rsid w:val="008658B3"/>
    <w:rsid w:val="008675B7"/>
    <w:rsid w:val="0089545B"/>
    <w:rsid w:val="009D3A12"/>
    <w:rsid w:val="009E7A7C"/>
    <w:rsid w:val="00A20568"/>
    <w:rsid w:val="00A45209"/>
    <w:rsid w:val="00A841D9"/>
    <w:rsid w:val="00AF5BBC"/>
    <w:rsid w:val="00B40D2C"/>
    <w:rsid w:val="00B45BF4"/>
    <w:rsid w:val="00B807C1"/>
    <w:rsid w:val="00BC219B"/>
    <w:rsid w:val="00BD38A2"/>
    <w:rsid w:val="00BD4EF4"/>
    <w:rsid w:val="00BF1B54"/>
    <w:rsid w:val="00C05E0A"/>
    <w:rsid w:val="00C73CFA"/>
    <w:rsid w:val="00CF6183"/>
    <w:rsid w:val="00D06BBA"/>
    <w:rsid w:val="00D74D56"/>
    <w:rsid w:val="00E018DC"/>
    <w:rsid w:val="00E6283D"/>
    <w:rsid w:val="00E62E3F"/>
    <w:rsid w:val="00EC4FB1"/>
    <w:rsid w:val="00F2183D"/>
    <w:rsid w:val="00F45520"/>
    <w:rsid w:val="00F64379"/>
    <w:rsid w:val="00F732E3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19B"/>
  </w:style>
  <w:style w:type="paragraph" w:styleId="Titre1">
    <w:name w:val="heading 1"/>
    <w:basedOn w:val="Normal"/>
    <w:next w:val="Normal"/>
    <w:link w:val="Titre1Car"/>
    <w:uiPriority w:val="9"/>
    <w:qFormat/>
    <w:rsid w:val="00BC219B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219B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21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C21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BC219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BC219B"/>
    <w:rPr>
      <w:sz w:val="20"/>
      <w:szCs w:val="20"/>
    </w:rPr>
  </w:style>
  <w:style w:type="character" w:styleId="Appelnotedebasdep">
    <w:name w:val="footnote reference"/>
    <w:basedOn w:val="Policepardfaut"/>
    <w:semiHidden/>
    <w:rsid w:val="00BC219B"/>
    <w:rPr>
      <w:vertAlign w:val="superscript"/>
    </w:rPr>
  </w:style>
  <w:style w:type="table" w:styleId="Grilledutableau">
    <w:name w:val="Table Grid"/>
    <w:basedOn w:val="TableauNormal"/>
    <w:uiPriority w:val="59"/>
    <w:rsid w:val="00BC219B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BC219B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BC219B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BC219B"/>
    <w:rPr>
      <w:color w:val="660066"/>
    </w:rPr>
  </w:style>
  <w:style w:type="character" w:customStyle="1" w:styleId="illisible">
    <w:name w:val="illisible"/>
    <w:uiPriority w:val="1"/>
    <w:qFormat/>
    <w:rsid w:val="00BC219B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BC219B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BC219B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C219B"/>
  </w:style>
  <w:style w:type="character" w:customStyle="1" w:styleId="CommentaireCar">
    <w:name w:val="Commentaire Car"/>
    <w:basedOn w:val="Policepardfaut"/>
    <w:link w:val="Commentaire"/>
    <w:uiPriority w:val="99"/>
    <w:semiHidden/>
    <w:rsid w:val="00BC219B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C219B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C219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219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219B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BC219B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BC219B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BC219B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BC219B"/>
    <w:pPr>
      <w:ind w:left="720"/>
      <w:contextualSpacing/>
    </w:pPr>
  </w:style>
  <w:style w:type="paragraph" w:customStyle="1" w:styleId="rubrique">
    <w:name w:val="rubrique"/>
    <w:basedOn w:val="Normal"/>
    <w:qFormat/>
    <w:rsid w:val="00BC219B"/>
    <w:rPr>
      <w:color w:val="5F497A" w:themeColor="accent4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19B"/>
  </w:style>
  <w:style w:type="paragraph" w:styleId="Titre1">
    <w:name w:val="heading 1"/>
    <w:basedOn w:val="Normal"/>
    <w:next w:val="Normal"/>
    <w:link w:val="Titre1Car"/>
    <w:uiPriority w:val="9"/>
    <w:qFormat/>
    <w:rsid w:val="00BC219B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219B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21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C21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BC219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BC219B"/>
    <w:rPr>
      <w:sz w:val="20"/>
      <w:szCs w:val="20"/>
    </w:rPr>
  </w:style>
  <w:style w:type="character" w:styleId="Appelnotedebasdep">
    <w:name w:val="footnote reference"/>
    <w:basedOn w:val="Policepardfaut"/>
    <w:semiHidden/>
    <w:rsid w:val="00BC219B"/>
    <w:rPr>
      <w:vertAlign w:val="superscript"/>
    </w:rPr>
  </w:style>
  <w:style w:type="table" w:styleId="Grilledutableau">
    <w:name w:val="Table Grid"/>
    <w:basedOn w:val="TableauNormal"/>
    <w:uiPriority w:val="59"/>
    <w:rsid w:val="00BC219B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BC219B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BC219B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BC219B"/>
    <w:rPr>
      <w:color w:val="660066"/>
    </w:rPr>
  </w:style>
  <w:style w:type="character" w:customStyle="1" w:styleId="illisible">
    <w:name w:val="illisible"/>
    <w:uiPriority w:val="1"/>
    <w:qFormat/>
    <w:rsid w:val="00BC219B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BC219B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BC219B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C219B"/>
  </w:style>
  <w:style w:type="character" w:customStyle="1" w:styleId="CommentaireCar">
    <w:name w:val="Commentaire Car"/>
    <w:basedOn w:val="Policepardfaut"/>
    <w:link w:val="Commentaire"/>
    <w:uiPriority w:val="99"/>
    <w:semiHidden/>
    <w:rsid w:val="00BC219B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C219B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C219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219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219B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BC219B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BC219B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BC219B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BC219B"/>
    <w:pPr>
      <w:ind w:left="720"/>
      <w:contextualSpacing/>
    </w:pPr>
  </w:style>
  <w:style w:type="paragraph" w:customStyle="1" w:styleId="rubrique">
    <w:name w:val="rubrique"/>
    <w:basedOn w:val="Normal"/>
    <w:qFormat/>
    <w:rsid w:val="00BC219B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vit&#233;\Desktop\Camille%20Vue\Docs%20pratiques%20TRANSCRIPTION%20STYLAGE\7.Feuilledestyle_2015-05-14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FBC238-633E-4968-B3D1-2729DA9FA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7.Feuilledestyle_2015-05-14.dotx</Template>
  <TotalTime>0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Univeristé Sorbonne Nouvelle - Paris 3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Invité</dc:creator>
  <cp:lastModifiedBy>utilisateur-p3</cp:lastModifiedBy>
  <cp:revision>2</cp:revision>
  <dcterms:created xsi:type="dcterms:W3CDTF">2016-04-04T20:03:00Z</dcterms:created>
  <dcterms:modified xsi:type="dcterms:W3CDTF">2016-04-04T20:03:00Z</dcterms:modified>
</cp:coreProperties>
</file>