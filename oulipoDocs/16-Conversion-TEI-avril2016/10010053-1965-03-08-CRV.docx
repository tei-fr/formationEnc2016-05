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24602">
        <w:rPr>
          <w:noProof/>
        </w:rPr>
        <w:t>10010053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24602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24602">
        <w:rPr>
          <w:noProof/>
        </w:rPr>
        <w:t>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D24602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24602">
        <w:rPr>
          <w:noProof/>
        </w:rPr>
        <w:t>08/03/1965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D24602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24602">
        <w:rPr>
          <w:noProof/>
        </w:rPr>
        <w:t>JB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24602">
        <w:rPr>
          <w:noProof/>
        </w:rPr>
        <w:t>JD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D24602">
        <w:rPr>
          <w:noProof/>
        </w:rPr>
        <w:t>JL FLL RQ JD CB PB JQ AB NA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24602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E637C" w:rsidRDefault="001E637C" w:rsidP="005C5953">
      <w:pPr>
        <w:tabs>
          <w:tab w:val="left" w:pos="5480"/>
        </w:tabs>
      </w:pPr>
    </w:p>
    <w:p w:rsidR="0038260D" w:rsidRDefault="0038260D" w:rsidP="004628EC">
      <w:pPr>
        <w:pStyle w:val="incipit"/>
      </w:pPr>
      <w:r>
        <w:t xml:space="preserve">OUVROIR DE </w:t>
      </w:r>
    </w:p>
    <w:p w:rsidR="0038260D" w:rsidRDefault="0038260D" w:rsidP="004628EC">
      <w:pPr>
        <w:pStyle w:val="incipit"/>
      </w:pPr>
      <w:r>
        <w:t xml:space="preserve">LITTERATURE </w:t>
      </w:r>
    </w:p>
    <w:p w:rsidR="0038260D" w:rsidRDefault="0038260D" w:rsidP="004628EC">
      <w:pPr>
        <w:pStyle w:val="incipit"/>
      </w:pPr>
      <w:r>
        <w:t>POTENTIELLE</w:t>
      </w:r>
    </w:p>
    <w:p w:rsidR="0038260D" w:rsidRDefault="0038260D" w:rsidP="004628EC">
      <w:pPr>
        <w:pStyle w:val="incipit"/>
      </w:pPr>
    </w:p>
    <w:p w:rsidR="0038260D" w:rsidRDefault="0038260D" w:rsidP="004628EC">
      <w:pPr>
        <w:pStyle w:val="incipit"/>
      </w:pPr>
      <w:r>
        <w:t>Circulaire No. 59</w:t>
      </w:r>
    </w:p>
    <w:p w:rsidR="0038260D" w:rsidRDefault="0038260D" w:rsidP="004628EC">
      <w:pPr>
        <w:pStyle w:val="incipit"/>
      </w:pPr>
      <w:r>
        <w:t>COMPTE-RENDU DE LA REUNION DU 8 MARS 1965</w:t>
      </w:r>
    </w:p>
    <w:p w:rsidR="00036851" w:rsidRDefault="00036851" w:rsidP="004628EC">
      <w:pPr>
        <w:pStyle w:val="incipit"/>
      </w:pPr>
    </w:p>
    <w:p w:rsidR="00036851" w:rsidRDefault="00036851" w:rsidP="004628EC">
      <w:pPr>
        <w:pStyle w:val="incipit"/>
      </w:pPr>
      <w:r>
        <w:t xml:space="preserve">PRESENTS : </w:t>
      </w:r>
      <w:r w:rsidRPr="004628EC">
        <w:rPr>
          <w:rStyle w:val="personne"/>
        </w:rPr>
        <w:t>J. Lescure</w:t>
      </w:r>
      <w:r>
        <w:t xml:space="preserve">, </w:t>
      </w:r>
      <w:r w:rsidRPr="004628EC">
        <w:rPr>
          <w:rStyle w:val="personne"/>
        </w:rPr>
        <w:t>F. Le Lionnais</w:t>
      </w:r>
      <w:r>
        <w:t xml:space="preserve">, </w:t>
      </w:r>
      <w:r w:rsidRPr="004628EC">
        <w:rPr>
          <w:rStyle w:val="personne"/>
        </w:rPr>
        <w:t>R. Queneau</w:t>
      </w:r>
      <w:r>
        <w:t xml:space="preserve">, </w:t>
      </w:r>
      <w:r w:rsidRPr="004628EC">
        <w:rPr>
          <w:rStyle w:val="personne"/>
        </w:rPr>
        <w:t>J. Duchateau</w:t>
      </w:r>
      <w:r>
        <w:t xml:space="preserve">, </w:t>
      </w:r>
      <w:r w:rsidRPr="005D4773">
        <w:rPr>
          <w:rStyle w:val="personne"/>
        </w:rPr>
        <w:t>C. Berge</w:t>
      </w:r>
      <w:r>
        <w:t xml:space="preserve">, </w:t>
      </w:r>
      <w:r w:rsidRPr="004628EC">
        <w:rPr>
          <w:rStyle w:val="personne"/>
        </w:rPr>
        <w:t>P. Braffort</w:t>
      </w:r>
      <w:r>
        <w:t xml:space="preserve">, </w:t>
      </w:r>
      <w:r w:rsidRPr="004628EC">
        <w:rPr>
          <w:rStyle w:val="personne"/>
        </w:rPr>
        <w:t>J. Queval</w:t>
      </w:r>
      <w:r>
        <w:t xml:space="preserve">, </w:t>
      </w:r>
      <w:r w:rsidRPr="004628EC">
        <w:rPr>
          <w:rStyle w:val="personne"/>
        </w:rPr>
        <w:t>N. Arnaud</w:t>
      </w:r>
      <w:r>
        <w:t xml:space="preserve">, </w:t>
      </w:r>
      <w:r w:rsidRPr="004628EC">
        <w:rPr>
          <w:rStyle w:val="personne"/>
        </w:rPr>
        <w:t>A. Blavier</w:t>
      </w:r>
    </w:p>
    <w:p w:rsidR="00036851" w:rsidRDefault="00036851" w:rsidP="004628EC">
      <w:pPr>
        <w:pStyle w:val="incipit"/>
      </w:pPr>
      <w:r>
        <w:t xml:space="preserve">PRESIDENT : </w:t>
      </w:r>
      <w:r w:rsidRPr="004628EC">
        <w:rPr>
          <w:rStyle w:val="personne"/>
        </w:rPr>
        <w:t>J. BENS</w:t>
      </w:r>
    </w:p>
    <w:p w:rsidR="00036851" w:rsidRDefault="00036851" w:rsidP="005C5953">
      <w:pPr>
        <w:tabs>
          <w:tab w:val="left" w:pos="5480"/>
        </w:tabs>
      </w:pPr>
    </w:p>
    <w:p w:rsidR="00036851" w:rsidRDefault="00036851" w:rsidP="005C5953">
      <w:pPr>
        <w:tabs>
          <w:tab w:val="left" w:pos="5480"/>
        </w:tabs>
      </w:pPr>
      <w:r w:rsidRPr="004628EC">
        <w:rPr>
          <w:rStyle w:val="personne"/>
        </w:rPr>
        <w:t>LE LIONNAIS</w:t>
      </w:r>
      <w:r>
        <w:t xml:space="preserve"> (véhément) : Un membre de </w:t>
      </w:r>
      <w:r w:rsidRPr="005D4773">
        <w:t>l’Oulipo</w:t>
      </w:r>
      <w:r>
        <w:t xml:space="preserve"> ayant omis de faire les démarches nécessaires, nous ne pourrons nous rendre chez </w:t>
      </w:r>
      <w:r w:rsidRPr="004628EC">
        <w:rPr>
          <w:rStyle w:val="organisation"/>
        </w:rPr>
        <w:t>I.B.M</w:t>
      </w:r>
      <w:r>
        <w:t xml:space="preserve"> après le déjeuner. </w:t>
      </w:r>
    </w:p>
    <w:p w:rsidR="00036851" w:rsidRDefault="00036851" w:rsidP="005C5953">
      <w:pPr>
        <w:tabs>
          <w:tab w:val="left" w:pos="5480"/>
        </w:tabs>
      </w:pPr>
      <w:r w:rsidRPr="004628EC">
        <w:rPr>
          <w:rStyle w:val="personne"/>
        </w:rPr>
        <w:t>C. BERGE</w:t>
      </w:r>
      <w:r>
        <w:t xml:space="preserve"> (distrait) : Quel membre ? </w:t>
      </w:r>
    </w:p>
    <w:p w:rsidR="00036851" w:rsidRDefault="00036851" w:rsidP="005C5953">
      <w:pPr>
        <w:tabs>
          <w:tab w:val="left" w:pos="5480"/>
        </w:tabs>
      </w:pPr>
      <w:r w:rsidRPr="004628EC">
        <w:rPr>
          <w:rStyle w:val="personne"/>
        </w:rPr>
        <w:t>LE LIONNAIS</w:t>
      </w:r>
      <w:r>
        <w:t xml:space="preserve"> : (S’étranglant) Comment ça quel membre ? </w:t>
      </w:r>
    </w:p>
    <w:p w:rsidR="00036851" w:rsidRDefault="00036851" w:rsidP="005C5953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 (Présidant avec autorité) : Enfin, </w:t>
      </w:r>
      <w:r w:rsidRPr="004628EC">
        <w:rPr>
          <w:rStyle w:val="personne"/>
        </w:rPr>
        <w:t>Berge</w:t>
      </w:r>
      <w:r>
        <w:t xml:space="preserve"> ! </w:t>
      </w:r>
    </w:p>
    <w:p w:rsidR="00036851" w:rsidRDefault="00036851" w:rsidP="00036851">
      <w:pPr>
        <w:tabs>
          <w:tab w:val="left" w:pos="5480"/>
        </w:tabs>
      </w:pPr>
      <w:r>
        <w:t xml:space="preserve">- </w:t>
      </w:r>
      <w:r w:rsidRPr="004628EC">
        <w:rPr>
          <w:rStyle w:val="personne"/>
        </w:rPr>
        <w:t>Berge</w:t>
      </w:r>
      <w:r>
        <w:t xml:space="preserve"> regarde </w:t>
      </w:r>
      <w:r w:rsidRPr="004628EC">
        <w:rPr>
          <w:rStyle w:val="personne"/>
        </w:rPr>
        <w:t>Le Lionnais</w:t>
      </w:r>
      <w:r>
        <w:t xml:space="preserve">. </w:t>
      </w:r>
      <w:r w:rsidRPr="004628EC">
        <w:rPr>
          <w:rStyle w:val="personne"/>
        </w:rPr>
        <w:t>Le Lionnais</w:t>
      </w:r>
      <w:r>
        <w:t xml:space="preserve"> regarde </w:t>
      </w:r>
      <w:r w:rsidRPr="004628EC">
        <w:rPr>
          <w:rStyle w:val="personne"/>
        </w:rPr>
        <w:t>Berge</w:t>
      </w:r>
      <w:r>
        <w:t xml:space="preserve">.- </w:t>
      </w:r>
    </w:p>
    <w:p w:rsidR="00036851" w:rsidRDefault="00036851" w:rsidP="00036851">
      <w:pPr>
        <w:tabs>
          <w:tab w:val="left" w:pos="5480"/>
        </w:tabs>
      </w:pPr>
    </w:p>
    <w:p w:rsidR="00036851" w:rsidRDefault="00036851" w:rsidP="00036851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> : Je vais écrire un livre sur l’</w:t>
      </w:r>
      <w:r w:rsidRPr="004628EC">
        <w:rPr>
          <w:rStyle w:val="notion"/>
        </w:rPr>
        <w:t>imagination</w:t>
      </w:r>
      <w:r>
        <w:t xml:space="preserve"> : puis-je parler de </w:t>
      </w:r>
      <w:r w:rsidRPr="00C172B6">
        <w:t>l’Oulipo</w:t>
      </w:r>
      <w:r>
        <w:t xml:space="preserve"> et des travaux de certains de ses membres ? </w:t>
      </w:r>
    </w:p>
    <w:p w:rsidR="00036851" w:rsidRDefault="00036851" w:rsidP="00036851">
      <w:pPr>
        <w:tabs>
          <w:tab w:val="left" w:pos="5480"/>
        </w:tabs>
      </w:pPr>
      <w:r>
        <w:t xml:space="preserve">TOUS : Oui. </w:t>
      </w:r>
    </w:p>
    <w:p w:rsidR="00036851" w:rsidRDefault="00036851" w:rsidP="004628EC">
      <w:pPr>
        <w:pStyle w:val="Sansinterligne"/>
      </w:pPr>
      <w:r w:rsidRPr="004628EC">
        <w:rPr>
          <w:rStyle w:val="personne"/>
        </w:rPr>
        <w:t>QUENEAU</w:t>
      </w:r>
      <w:r>
        <w:t> : A propos dans la collection « Idée » va paraître « </w:t>
      </w:r>
      <w:r w:rsidRPr="004628EC">
        <w:rPr>
          <w:rStyle w:val="titre"/>
        </w:rPr>
        <w:t>Bâtons, Lettres et Chiffres</w:t>
      </w:r>
      <w:r>
        <w:t xml:space="preserve"> » avec en plus ma </w:t>
      </w:r>
      <w:r w:rsidRPr="004628EC">
        <w:rPr>
          <w:rStyle w:val="manifestation"/>
        </w:rPr>
        <w:t>conférence à l’Institut H. Poincaré</w:t>
      </w:r>
      <w:r>
        <w:t xml:space="preserve">. 50.000 exemplaires ! </w:t>
      </w:r>
    </w:p>
    <w:p w:rsidR="00036851" w:rsidRDefault="00036851" w:rsidP="00036851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 : La gloire. </w:t>
      </w:r>
    </w:p>
    <w:p w:rsidR="00036851" w:rsidRDefault="00036851" w:rsidP="00036851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> : J’espère que je ne m’appellerai pas « Pierre » comme dans « </w:t>
      </w:r>
      <w:r w:rsidRPr="004628EC">
        <w:rPr>
          <w:rStyle w:val="organisation"/>
        </w:rPr>
        <w:t>La Pleiade</w:t>
      </w:r>
      <w:r>
        <w:t> ». (</w:t>
      </w:r>
      <w:r w:rsidRPr="004628EC">
        <w:rPr>
          <w:rStyle w:val="personne"/>
        </w:rPr>
        <w:t>Queneau</w:t>
      </w:r>
      <w:r>
        <w:t xml:space="preserve"> sort un papier et note) </w:t>
      </w:r>
    </w:p>
    <w:p w:rsidR="00036851" w:rsidRDefault="00036851" w:rsidP="00036851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 xml:space="preserve"> : Au fait, la jambe de ma femme se portant bien, nous allons pouvoir nous rendre tous à Limours. </w:t>
      </w:r>
    </w:p>
    <w:p w:rsidR="007E0C82" w:rsidRDefault="00036851" w:rsidP="00036851">
      <w:pPr>
        <w:tabs>
          <w:tab w:val="left" w:pos="5480"/>
        </w:tabs>
      </w:pPr>
      <w:r>
        <w:t xml:space="preserve">(On prend date : le </w:t>
      </w:r>
      <w:r w:rsidRPr="004628EC">
        <w:rPr>
          <w:rStyle w:val="manifestation"/>
        </w:rPr>
        <w:t>12 juin</w:t>
      </w:r>
      <w:r>
        <w:t xml:space="preserve">, </w:t>
      </w:r>
      <w:r w:rsidRPr="004628EC">
        <w:rPr>
          <w:rStyle w:val="manifestation"/>
        </w:rPr>
        <w:t>Oulilimours</w:t>
      </w:r>
      <w:r>
        <w:t xml:space="preserve">) </w:t>
      </w:r>
    </w:p>
    <w:p w:rsidR="007E0C82" w:rsidRDefault="007E0C82">
      <w:r>
        <w:br w:type="page"/>
      </w:r>
    </w:p>
    <w:p w:rsidR="00036851" w:rsidRDefault="007E0C82" w:rsidP="00036851">
      <w:pPr>
        <w:tabs>
          <w:tab w:val="left" w:pos="5480"/>
        </w:tabs>
      </w:pPr>
      <w:r w:rsidRPr="004628EC">
        <w:rPr>
          <w:rStyle w:val="personne"/>
        </w:rPr>
        <w:lastRenderedPageBreak/>
        <w:t>QUENEAU</w:t>
      </w:r>
      <w:r>
        <w:t xml:space="preserve"> : Qui connait Andouille ? </w:t>
      </w:r>
    </w:p>
    <w:p w:rsidR="007E0C82" w:rsidRDefault="007E0C82" w:rsidP="00036851">
      <w:pPr>
        <w:tabs>
          <w:tab w:val="left" w:pos="5480"/>
        </w:tabs>
      </w:pPr>
      <w:r>
        <w:t xml:space="preserve">(il mange une </w:t>
      </w:r>
    </w:p>
    <w:p w:rsidR="007E0C82" w:rsidRDefault="007E0C82" w:rsidP="00036851">
      <w:pPr>
        <w:tabs>
          <w:tab w:val="left" w:pos="5480"/>
        </w:tabs>
      </w:pPr>
      <w:r>
        <w:t xml:space="preserve">omelette au fromage </w:t>
      </w:r>
    </w:p>
    <w:p w:rsidR="007E0C82" w:rsidRDefault="007E0C82" w:rsidP="00036851">
      <w:pPr>
        <w:tabs>
          <w:tab w:val="left" w:pos="5480"/>
        </w:tabs>
      </w:pPr>
      <w:r>
        <w:t>sans fromage</w:t>
      </w:r>
    </w:p>
    <w:p w:rsidR="007E0C82" w:rsidRDefault="007E0C82" w:rsidP="00036851">
      <w:pPr>
        <w:tabs>
          <w:tab w:val="left" w:pos="5480"/>
        </w:tabs>
      </w:pPr>
      <w:r>
        <w:t>mais avec tomate)</w:t>
      </w:r>
    </w:p>
    <w:p w:rsidR="007E0C82" w:rsidRDefault="007E0C82" w:rsidP="00036851">
      <w:pPr>
        <w:tabs>
          <w:tab w:val="left" w:pos="5480"/>
        </w:tabs>
      </w:pPr>
      <w:r>
        <w:t xml:space="preserve">Bruit noir. Référence d’Ardouille : </w:t>
      </w:r>
      <w:r w:rsidRPr="004628EC">
        <w:rPr>
          <w:rStyle w:val="personne"/>
        </w:rPr>
        <w:t>Reuterwald</w:t>
      </w:r>
      <w:r>
        <w:t xml:space="preserve">, cher </w:t>
      </w:r>
      <w:r w:rsidRPr="004628EC">
        <w:rPr>
          <w:rStyle w:val="personne"/>
        </w:rPr>
        <w:t>Schwartz</w:t>
      </w:r>
      <w:r>
        <w:t xml:space="preserve">, </w:t>
      </w:r>
      <w:r w:rsidRPr="004628EC">
        <w:rPr>
          <w:rStyle w:val="personne"/>
        </w:rPr>
        <w:t>Milan</w:t>
      </w:r>
      <w:r>
        <w:t xml:space="preserve">). Dans Andouille chaque mot est traité suivant le </w:t>
      </w:r>
      <w:r w:rsidRPr="004628EC">
        <w:rPr>
          <w:rStyle w:val="notion"/>
        </w:rPr>
        <w:t>code de demoiselle des postes</w:t>
      </w:r>
      <w:r>
        <w:t xml:space="preserve">. Exemple : « lui » donne « Léon, Ursule, Irène » </w:t>
      </w:r>
    </w:p>
    <w:p w:rsidR="007E0C82" w:rsidRDefault="007E0C82" w:rsidP="00036851">
      <w:pPr>
        <w:tabs>
          <w:tab w:val="left" w:pos="5480"/>
        </w:tabs>
      </w:pP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DUCHATEAU</w:t>
      </w:r>
      <w:r>
        <w:t> : Je voudrais signaler le numéro  4 de « </w:t>
      </w:r>
      <w:r w:rsidRPr="004628EC">
        <w:rPr>
          <w:rStyle w:val="titre"/>
        </w:rPr>
        <w:t>Communications</w:t>
      </w:r>
      <w:r>
        <w:t xml:space="preserve"> » qui est consacré aux </w:t>
      </w:r>
      <w:r w:rsidR="00C172B6">
        <w:rPr>
          <w:rStyle w:val="titre"/>
        </w:rPr>
        <w:t>« Recherches Sé</w:t>
      </w:r>
      <w:r w:rsidRPr="004628EC">
        <w:rPr>
          <w:rStyle w:val="titre"/>
        </w:rPr>
        <w:t>miologiques</w:t>
      </w:r>
      <w:r>
        <w:t xml:space="preserve"> » </w:t>
      </w:r>
      <w:r w:rsidRPr="004628EC">
        <w:rPr>
          <w:rStyle w:val="personne"/>
        </w:rPr>
        <w:t>Christian Metz</w:t>
      </w:r>
      <w:r>
        <w:t xml:space="preserve"> dans un article : </w:t>
      </w:r>
      <w:r w:rsidRPr="004628EC">
        <w:rPr>
          <w:rStyle w:val="titre"/>
        </w:rPr>
        <w:t>Le Cinéma, langue ou langage ?</w:t>
      </w:r>
      <w:r w:rsidR="00C172B6">
        <w:rPr>
          <w:rStyle w:val="titre"/>
        </w:rPr>
        <w:t xml:space="preserve"> </w:t>
      </w:r>
      <w:r w:rsidRPr="004628EC">
        <w:rPr>
          <w:rStyle w:val="titre"/>
        </w:rPr>
        <w:t xml:space="preserve"> </w:t>
      </w:r>
      <w:r>
        <w:t xml:space="preserve">fait état du </w:t>
      </w:r>
      <w:r w:rsidRPr="00C172B6">
        <w:t>manifeste</w:t>
      </w:r>
      <w:r>
        <w:t xml:space="preserve"> d’</w:t>
      </w:r>
      <w:r w:rsidRPr="004628EC">
        <w:rPr>
          <w:rStyle w:val="notion"/>
        </w:rPr>
        <w:t xml:space="preserve">art permutationnel </w:t>
      </w:r>
      <w:r>
        <w:t xml:space="preserve">de </w:t>
      </w:r>
      <w:r w:rsidRPr="004628EC">
        <w:rPr>
          <w:rStyle w:val="personne"/>
        </w:rPr>
        <w:t>Moles</w:t>
      </w:r>
      <w:r>
        <w:t xml:space="preserve"> et en profites pour affirmer la « manipulation souveraine n’est pas une voie féconde du </w:t>
      </w:r>
      <w:r w:rsidRPr="00C172B6">
        <w:t>cinéma</w:t>
      </w:r>
      <w:r>
        <w:t xml:space="preserve"> (ni d’ailleurs pour la </w:t>
      </w:r>
      <w:r w:rsidR="004628EC" w:rsidRPr="00C172B6">
        <w:t>poésie</w:t>
      </w:r>
      <w:r>
        <w:t xml:space="preserve">). » </w:t>
      </w:r>
    </w:p>
    <w:p w:rsidR="007E0C82" w:rsidRDefault="007E0C82" w:rsidP="00036851">
      <w:pPr>
        <w:tabs>
          <w:tab w:val="left" w:pos="5480"/>
        </w:tabs>
      </w:pPr>
      <w:r>
        <w:t>Il y a aussi un article sur le message narratif, tout ça c’est très intéressant, intelligent. Naturellement ( ?) l’</w:t>
      </w:r>
      <w:r w:rsidRPr="004628EC">
        <w:rPr>
          <w:rStyle w:val="organisation"/>
        </w:rPr>
        <w:t>Oulipo</w:t>
      </w:r>
      <w:r>
        <w:t xml:space="preserve"> n’est pas cité. Est-ce un hasard, ou bien est-ce une conséquence des positions, </w:t>
      </w:r>
      <w:r w:rsidRPr="00C172B6">
        <w:t>disons, ultra-linguistiques, qu’ils adoptent</w:t>
      </w:r>
      <w:r>
        <w:t xml:space="preserve">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: Il faudrait que nous en prenions connaissance.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ARNAUD</w:t>
      </w:r>
      <w:r>
        <w:t xml:space="preserve"> : Je l’ai lu, il y a une grande analyse de </w:t>
      </w:r>
      <w:r w:rsidRPr="004628EC">
        <w:rPr>
          <w:rStyle w:val="personne"/>
        </w:rPr>
        <w:t>Barthes</w:t>
      </w:r>
      <w:r>
        <w:t xml:space="preserve">, ils savent beaucoup de choses.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LESCURE</w:t>
      </w:r>
      <w:r>
        <w:t xml:space="preserve"> : Nous aussi.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QUEVAL</w:t>
      </w:r>
      <w:r>
        <w:t xml:space="preserve"> : C’est peut-être pas les mêmes.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: Prenons connaissance, nous pourrons inviter, ou ne pas inviter, selon.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 : Il ne s’agit pas d’avoir l’air idiot.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 : J’ai un ami dans le midi qui admire beaucoup </w:t>
      </w:r>
      <w:r w:rsidRPr="004628EC">
        <w:rPr>
          <w:rStyle w:val="personne"/>
        </w:rPr>
        <w:t>Berge</w:t>
      </w:r>
      <w:r>
        <w:t xml:space="preserve">. Il voudrait connaitre sa définition des </w:t>
      </w:r>
      <w:r w:rsidRPr="004628EC">
        <w:rPr>
          <w:rStyle w:val="notion"/>
        </w:rPr>
        <w:t>graphes</w:t>
      </w:r>
      <w:r>
        <w:t xml:space="preserve">. Grâce à </w:t>
      </w:r>
      <w:r w:rsidR="004628EC">
        <w:t>s</w:t>
      </w:r>
      <w:r>
        <w:t xml:space="preserve">es amis, je m’initie aux </w:t>
      </w:r>
      <w:r w:rsidRPr="00C172B6">
        <w:t>mathématiques</w:t>
      </w:r>
      <w:r>
        <w:t>, je sais maintenant ce  que c’est que l’</w:t>
      </w:r>
      <w:r w:rsidRPr="004628EC">
        <w:rPr>
          <w:rStyle w:val="notion"/>
        </w:rPr>
        <w:t>intersection</w:t>
      </w:r>
      <w:r>
        <w:t xml:space="preserve">. </w:t>
      </w:r>
    </w:p>
    <w:p w:rsidR="007E0C82" w:rsidRDefault="007E0C82">
      <w:r>
        <w:br w:type="page"/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lastRenderedPageBreak/>
        <w:t>BLAVIER</w:t>
      </w:r>
      <w:r>
        <w:t xml:space="preserve"> : Le midi bouge.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> : Et l’</w:t>
      </w:r>
      <w:r w:rsidRPr="00C172B6">
        <w:rPr>
          <w:rStyle w:val="notion"/>
        </w:rPr>
        <w:t>ensemble</w:t>
      </w:r>
      <w:r>
        <w:t xml:space="preserve"> vide ? 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LE LIONNAIS</w:t>
      </w:r>
      <w:r>
        <w:t xml:space="preserve"> : Fait-il ou non partie des </w:t>
      </w:r>
      <w:r w:rsidRPr="00C172B6">
        <w:rPr>
          <w:rStyle w:val="notion"/>
        </w:rPr>
        <w:t>ensemble</w:t>
      </w:r>
      <w:r>
        <w:t>s. ?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BERGE</w:t>
      </w:r>
      <w:r>
        <w:t> : Quelle est sa taille ?</w:t>
      </w: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 : Vous voulez me décourager. </w:t>
      </w:r>
    </w:p>
    <w:p w:rsidR="007E0C82" w:rsidRDefault="007E0C82" w:rsidP="00036851">
      <w:pPr>
        <w:tabs>
          <w:tab w:val="left" w:pos="5480"/>
        </w:tabs>
      </w:pP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: Je signale que </w:t>
      </w:r>
      <w:r w:rsidRPr="00C172B6">
        <w:rPr>
          <w:rStyle w:val="personne"/>
        </w:rPr>
        <w:t>Quemada</w:t>
      </w:r>
      <w:r>
        <w:t xml:space="preserve"> a procédé à l’analyse </w:t>
      </w:r>
      <w:r w:rsidRPr="00C172B6">
        <w:t>lexicologique</w:t>
      </w:r>
      <w:r>
        <w:t xml:space="preserve"> de très nombreux livres. </w:t>
      </w:r>
    </w:p>
    <w:p w:rsidR="007E0C82" w:rsidRPr="004628EC" w:rsidRDefault="007E0C82" w:rsidP="00036851">
      <w:pPr>
        <w:tabs>
          <w:tab w:val="left" w:pos="5480"/>
        </w:tabs>
        <w:rPr>
          <w:rStyle w:val="refDocument"/>
        </w:rPr>
      </w:pPr>
      <w:r w:rsidRPr="004628EC">
        <w:rPr>
          <w:rStyle w:val="refDocument"/>
        </w:rPr>
        <w:t>Annexe No.1</w:t>
      </w:r>
    </w:p>
    <w:p w:rsidR="007E0C82" w:rsidRDefault="007E0C82" w:rsidP="00036851">
      <w:pPr>
        <w:tabs>
          <w:tab w:val="left" w:pos="5480"/>
        </w:tabs>
      </w:pPr>
    </w:p>
    <w:p w:rsidR="007E0C82" w:rsidRDefault="007E0C82" w:rsidP="00036851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: Je voudrais parler de </w:t>
      </w:r>
      <w:r w:rsidRPr="00D96D1F">
        <w:rPr>
          <w:rStyle w:val="personne"/>
        </w:rPr>
        <w:t>Estivals</w:t>
      </w:r>
      <w:r>
        <w:t xml:space="preserve">. </w:t>
      </w:r>
      <w:r w:rsidRPr="00D96D1F">
        <w:rPr>
          <w:rStyle w:val="personne"/>
        </w:rPr>
        <w:t>Estivals</w:t>
      </w:r>
      <w:r>
        <w:t xml:space="preserve"> c’est le </w:t>
      </w:r>
      <w:r w:rsidRPr="004628EC">
        <w:rPr>
          <w:rStyle w:val="notion"/>
        </w:rPr>
        <w:t>signisme</w:t>
      </w:r>
      <w:r>
        <w:t>. Il part du signe « très naturel », facile à comprendre. Par exemple une de ses toiles représente des cornes. Il me demande ce que cela évoque</w:t>
      </w:r>
      <w:r w:rsidR="00072C3F">
        <w:t xml:space="preserve"> : </w:t>
      </w:r>
    </w:p>
    <w:p w:rsidR="00072C3F" w:rsidRDefault="00072C3F" w:rsidP="00072C3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>Moi : Une tête de taureau</w:t>
      </w:r>
    </w:p>
    <w:p w:rsidR="00072C3F" w:rsidRDefault="00072C3F" w:rsidP="00072C3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Lui : Ah. </w:t>
      </w:r>
    </w:p>
    <w:p w:rsidR="00072C3F" w:rsidRDefault="00072C3F" w:rsidP="00072C3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Moi : Vous êtes dubitatif. </w:t>
      </w:r>
    </w:p>
    <w:p w:rsidR="00072C3F" w:rsidRDefault="00072C3F" w:rsidP="00072C3F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Lui : Je ne sais pas. J’ai oublié ce que c’est. </w:t>
      </w:r>
    </w:p>
    <w:p w:rsidR="00072C3F" w:rsidRDefault="00072C3F" w:rsidP="00072C3F">
      <w:pPr>
        <w:tabs>
          <w:tab w:val="left" w:pos="5480"/>
        </w:tabs>
      </w:pPr>
    </w:p>
    <w:p w:rsidR="00072C3F" w:rsidRDefault="00072C3F" w:rsidP="00072C3F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 xml:space="preserve"> : Il s’agirait de </w:t>
      </w:r>
      <w:r w:rsidRPr="004628EC">
        <w:rPr>
          <w:rStyle w:val="notion"/>
        </w:rPr>
        <w:t>pictogramme</w:t>
      </w:r>
      <w:r>
        <w:t xml:space="preserve"> ? </w:t>
      </w:r>
    </w:p>
    <w:p w:rsidR="00072C3F" w:rsidRDefault="00072C3F" w:rsidP="00072C3F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: Plus « conventionnels » </w:t>
      </w:r>
    </w:p>
    <w:p w:rsidR="00072C3F" w:rsidRDefault="00072C3F" w:rsidP="00072C3F">
      <w:pPr>
        <w:tabs>
          <w:tab w:val="left" w:pos="5480"/>
        </w:tabs>
      </w:pPr>
      <w:r w:rsidRPr="004628EC">
        <w:rPr>
          <w:rStyle w:val="personne"/>
        </w:rPr>
        <w:t>ARNAUD</w:t>
      </w:r>
      <w:r>
        <w:t xml:space="preserve"> : A mon avis ce n’est pas assez farfelu… </w:t>
      </w:r>
    </w:p>
    <w:p w:rsidR="000013CC" w:rsidRDefault="000013CC" w:rsidP="00072C3F">
      <w:pPr>
        <w:tabs>
          <w:tab w:val="left" w:pos="5480"/>
        </w:tabs>
      </w:pPr>
      <w:r w:rsidRPr="004628EC">
        <w:rPr>
          <w:rStyle w:val="personne"/>
        </w:rPr>
        <w:t>LE LIONNAIS</w:t>
      </w:r>
      <w:r>
        <w:t xml:space="preserve"> : … Pas assez </w:t>
      </w:r>
      <w:r w:rsidRPr="00D96D1F">
        <w:t>scientifique</w:t>
      </w:r>
      <w:r>
        <w:t xml:space="preserve">. </w:t>
      </w:r>
    </w:p>
    <w:p w:rsidR="000013CC" w:rsidRDefault="000013CC" w:rsidP="00072C3F">
      <w:pPr>
        <w:tabs>
          <w:tab w:val="left" w:pos="5480"/>
        </w:tabs>
      </w:pPr>
      <w:r w:rsidRPr="004628EC">
        <w:rPr>
          <w:rStyle w:val="personne"/>
        </w:rPr>
        <w:t>ARNAUD</w:t>
      </w:r>
      <w:r>
        <w:t xml:space="preserve"> : C’est ce que je voulais dire.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> : ça pourrait se rattacher à l’</w:t>
      </w:r>
      <w:r w:rsidR="00D96D1F">
        <w:rPr>
          <w:rStyle w:val="organisation"/>
        </w:rPr>
        <w:t>Oulipe</w:t>
      </w:r>
      <w:r w:rsidRPr="004628EC">
        <w:rPr>
          <w:rStyle w:val="organisation"/>
        </w:rPr>
        <w:t>inpo</w:t>
      </w:r>
    </w:p>
    <w:p w:rsidR="00566227" w:rsidRDefault="00566227">
      <w:r>
        <w:br w:type="page"/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lastRenderedPageBreak/>
        <w:t>QUENEAU</w:t>
      </w:r>
      <w:r>
        <w:t xml:space="preserve"> : Contre.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 xml:space="preserve"> : Une lettre pour.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LE LIONNAIS</w:t>
      </w:r>
      <w:r>
        <w:t xml:space="preserve"> : Ambigu.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BRAFFORT</w:t>
      </w:r>
      <w:r>
        <w:t xml:space="preserve"> : Pour mais après.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LE LIONNAIS</w:t>
      </w:r>
      <w:r>
        <w:t xml:space="preserve"> : Après les clients.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LESCURE</w:t>
      </w:r>
      <w:r>
        <w:t xml:space="preserve"> : Après le mouton, les cornes !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 : Si ça intéresse, ça intéresse ; sinon on va à la pêche ou on va à la pêche. Convaincus, vous ne l’êtes pas ? </w:t>
      </w:r>
    </w:p>
    <w:p w:rsidR="00566227" w:rsidRDefault="00566227" w:rsidP="00072C3F">
      <w:pPr>
        <w:tabs>
          <w:tab w:val="left" w:pos="5480"/>
        </w:tabs>
      </w:pPr>
      <w:r>
        <w:t>(</w:t>
      </w:r>
      <w:r w:rsidRPr="00D96D1F">
        <w:t>Une réunion secrète</w:t>
      </w:r>
      <w:r>
        <w:t xml:space="preserve"> se tiendra pour procéder à l’</w:t>
      </w:r>
      <w:r w:rsidRPr="004628EC">
        <w:rPr>
          <w:rStyle w:val="notion"/>
        </w:rPr>
        <w:t>intersection</w:t>
      </w:r>
      <w:r>
        <w:t xml:space="preserve"> des points de vue sur la </w:t>
      </w:r>
      <w:r w:rsidRPr="00D96D1F">
        <w:t>réunion des cerveaux.)</w:t>
      </w:r>
      <w:r>
        <w:t xml:space="preserve"> </w:t>
      </w:r>
    </w:p>
    <w:p w:rsidR="00566227" w:rsidRDefault="00566227" w:rsidP="00072C3F">
      <w:pPr>
        <w:tabs>
          <w:tab w:val="left" w:pos="5480"/>
        </w:tabs>
      </w:pP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LE PRESIDENT BENS</w:t>
      </w:r>
      <w:r>
        <w:t xml:space="preserve"> : Revenons à nos moutons.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: Je lis, je relis, j’en coupe et des meilleurs.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QUEVAL</w:t>
      </w:r>
      <w:r>
        <w:t xml:space="preserve"> : De quoi parlez-vous ?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BENS</w:t>
      </w:r>
      <w:r>
        <w:t xml:space="preserve"> : </w:t>
      </w:r>
      <w:r w:rsidRPr="004628EC">
        <w:rPr>
          <w:rStyle w:val="personne"/>
        </w:rPr>
        <w:t>Queneau</w:t>
      </w:r>
      <w:r>
        <w:t xml:space="preserve"> est mon esclave. Je rêve. </w:t>
      </w:r>
    </w:p>
    <w:p w:rsidR="00566227" w:rsidRDefault="00566227" w:rsidP="00072C3F">
      <w:pPr>
        <w:tabs>
          <w:tab w:val="left" w:pos="5480"/>
        </w:tabs>
      </w:pPr>
      <w:r w:rsidRPr="004628EC">
        <w:rPr>
          <w:rStyle w:val="personne"/>
        </w:rPr>
        <w:t>QUENEAU</w:t>
      </w:r>
      <w:r>
        <w:t xml:space="preserve"> ! Ce sera revu et corrigé par chacun. </w:t>
      </w:r>
    </w:p>
    <w:p w:rsidR="00566227" w:rsidRDefault="00566227" w:rsidP="00072C3F">
      <w:pPr>
        <w:tabs>
          <w:tab w:val="left" w:pos="5480"/>
        </w:tabs>
      </w:pPr>
    </w:p>
    <w:p w:rsidR="00566227" w:rsidRDefault="00566227" w:rsidP="00072C3F">
      <w:pPr>
        <w:tabs>
          <w:tab w:val="left" w:pos="5480"/>
        </w:tabs>
      </w:pPr>
      <w:r>
        <w:t>Il est encore question de l’</w:t>
      </w:r>
      <w:r w:rsidRPr="004628EC">
        <w:rPr>
          <w:rStyle w:val="organisation"/>
        </w:rPr>
        <w:t>Ourepo</w:t>
      </w:r>
      <w:r>
        <w:t xml:space="preserve"> (</w:t>
      </w:r>
      <w:r w:rsidRPr="004628EC">
        <w:rPr>
          <w:rStyle w:val="personne"/>
        </w:rPr>
        <w:t>F. Le Lionnais</w:t>
      </w:r>
      <w:r>
        <w:t xml:space="preserve">), et </w:t>
      </w:r>
      <w:r w:rsidRPr="004628EC">
        <w:rPr>
          <w:rStyle w:val="personne"/>
        </w:rPr>
        <w:t>R. Queneau</w:t>
      </w:r>
      <w:r>
        <w:t xml:space="preserve"> demande : « Toutes (les </w:t>
      </w:r>
      <w:r w:rsidRPr="00D96D1F">
        <w:t>religions</w:t>
      </w:r>
      <w:r>
        <w:t xml:space="preserve">) n’ont-elles pas été inventées ?. » </w:t>
      </w:r>
      <w:r w:rsidRPr="004628EC">
        <w:rPr>
          <w:rStyle w:val="personne"/>
        </w:rPr>
        <w:t>Queval</w:t>
      </w:r>
      <w:r>
        <w:t xml:space="preserve"> : « Et </w:t>
      </w:r>
      <w:r w:rsidRPr="00D96D1F">
        <w:t>l’univers</w:t>
      </w:r>
      <w:r>
        <w:t xml:space="preserve"> en expansion. » </w:t>
      </w:r>
      <w:r w:rsidRPr="004628EC">
        <w:rPr>
          <w:rStyle w:val="personne"/>
        </w:rPr>
        <w:t>Braffort</w:t>
      </w:r>
      <w:r>
        <w:t xml:space="preserve"> : « C’est pas du domaine de la </w:t>
      </w:r>
      <w:r w:rsidRPr="00D96D1F">
        <w:t>religion</w:t>
      </w:r>
      <w:r>
        <w:t xml:space="preserve">. » </w:t>
      </w:r>
      <w:r w:rsidRPr="004628EC">
        <w:rPr>
          <w:rStyle w:val="personne"/>
        </w:rPr>
        <w:t>Le Lionnais</w:t>
      </w:r>
      <w:r>
        <w:t> : « </w:t>
      </w:r>
      <w:r w:rsidRPr="00D96D1F">
        <w:t>Matérialiste</w:t>
      </w:r>
      <w:r>
        <w:t xml:space="preserve">. » </w:t>
      </w:r>
    </w:p>
    <w:p w:rsidR="00566227" w:rsidRDefault="00566227" w:rsidP="00072C3F">
      <w:pPr>
        <w:tabs>
          <w:tab w:val="left" w:pos="5480"/>
        </w:tabs>
      </w:pPr>
    </w:p>
    <w:p w:rsidR="00566227" w:rsidRDefault="00566227" w:rsidP="00072C3F">
      <w:pPr>
        <w:tabs>
          <w:tab w:val="left" w:pos="5480"/>
        </w:tabs>
      </w:pPr>
      <w:r>
        <w:t xml:space="preserve">Le même </w:t>
      </w:r>
      <w:r w:rsidRPr="00C973E4">
        <w:rPr>
          <w:rStyle w:val="personne"/>
        </w:rPr>
        <w:t>F. Le Lionnais</w:t>
      </w:r>
      <w:r>
        <w:t xml:space="preserve"> qui représente </w:t>
      </w:r>
      <w:r w:rsidRPr="00D57F0D">
        <w:t>l’Oulipo</w:t>
      </w:r>
      <w:r>
        <w:t xml:space="preserve"> à Bordighera pour les bandes dessinées, nous parle des travaux, faits et à faire, en utilisant les collages, en remplaçant les textes des bulles, etc….</w:t>
      </w:r>
    </w:p>
    <w:p w:rsidR="00566227" w:rsidRDefault="00566227">
      <w:r>
        <w:br w:type="page"/>
      </w:r>
    </w:p>
    <w:p w:rsidR="00566227" w:rsidRDefault="00566227" w:rsidP="00072C3F">
      <w:pPr>
        <w:tabs>
          <w:tab w:val="left" w:pos="5480"/>
        </w:tabs>
      </w:pPr>
      <w:r>
        <w:lastRenderedPageBreak/>
        <w:t xml:space="preserve">Enfin </w:t>
      </w:r>
      <w:r w:rsidRPr="00C973E4">
        <w:rPr>
          <w:rStyle w:val="personne"/>
        </w:rPr>
        <w:t>Queneau</w:t>
      </w:r>
      <w:r>
        <w:t xml:space="preserve"> signale que dans le bulletin du tourisme espagnol il  a lu que </w:t>
      </w:r>
      <w:r w:rsidRPr="00C973E4">
        <w:rPr>
          <w:rStyle w:val="personne"/>
        </w:rPr>
        <w:t>Dali</w:t>
      </w:r>
      <w:r>
        <w:t xml:space="preserve"> a fait un taureau sous les ordres d’une machine. </w:t>
      </w:r>
    </w:p>
    <w:p w:rsidR="00566227" w:rsidRDefault="00566227" w:rsidP="00072C3F">
      <w:pPr>
        <w:tabs>
          <w:tab w:val="left" w:pos="5480"/>
        </w:tabs>
      </w:pPr>
    </w:p>
    <w:p w:rsidR="00566227" w:rsidRDefault="00566227" w:rsidP="00072C3F">
      <w:pPr>
        <w:tabs>
          <w:tab w:val="left" w:pos="5480"/>
        </w:tabs>
      </w:pPr>
      <w:r>
        <w:t xml:space="preserve">Le </w:t>
      </w:r>
      <w:r w:rsidRPr="00C973E4">
        <w:rPr>
          <w:rStyle w:val="personne"/>
        </w:rPr>
        <w:t>S.P</w:t>
      </w:r>
    </w:p>
    <w:p w:rsidR="00566227" w:rsidRPr="00C973E4" w:rsidRDefault="00566227" w:rsidP="00072C3F">
      <w:pPr>
        <w:tabs>
          <w:tab w:val="left" w:pos="5480"/>
        </w:tabs>
        <w:rPr>
          <w:rStyle w:val="personne"/>
        </w:rPr>
      </w:pPr>
      <w:r w:rsidRPr="00C973E4">
        <w:rPr>
          <w:rStyle w:val="personne"/>
        </w:rPr>
        <w:t>J.D</w:t>
      </w:r>
    </w:p>
    <w:p w:rsidR="00566227" w:rsidRDefault="00566227" w:rsidP="00072C3F">
      <w:pPr>
        <w:tabs>
          <w:tab w:val="left" w:pos="5480"/>
        </w:tabs>
      </w:pPr>
    </w:p>
    <w:p w:rsidR="00566227" w:rsidRDefault="00566227" w:rsidP="00072C3F">
      <w:pPr>
        <w:tabs>
          <w:tab w:val="left" w:pos="5480"/>
        </w:tabs>
      </w:pPr>
      <w:r w:rsidRPr="00C973E4">
        <w:rPr>
          <w:rStyle w:val="manifestation"/>
        </w:rPr>
        <w:t>Prochaine réunion : lundi 29 mars</w:t>
      </w:r>
      <w:r>
        <w:t xml:space="preserve">. </w:t>
      </w:r>
    </w:p>
    <w:p w:rsidR="00566227" w:rsidRDefault="00566227" w:rsidP="00072C3F">
      <w:pPr>
        <w:tabs>
          <w:tab w:val="left" w:pos="5480"/>
        </w:tabs>
      </w:pPr>
    </w:p>
    <w:p w:rsidR="00566227" w:rsidRDefault="00566227" w:rsidP="00072C3F">
      <w:pPr>
        <w:tabs>
          <w:tab w:val="left" w:pos="5480"/>
        </w:tabs>
      </w:pPr>
      <w:r>
        <w:t>NB :</w:t>
      </w:r>
    </w:p>
    <w:p w:rsidR="00566227" w:rsidRDefault="00566227" w:rsidP="00072C3F">
      <w:pPr>
        <w:tabs>
          <w:tab w:val="left" w:pos="5480"/>
        </w:tabs>
      </w:pPr>
      <w:r w:rsidRPr="00C973E4">
        <w:rPr>
          <w:rStyle w:val="personne"/>
        </w:rPr>
        <w:t xml:space="preserve">LE </w:t>
      </w:r>
      <w:r w:rsidR="00C973E4" w:rsidRPr="00C973E4">
        <w:rPr>
          <w:rStyle w:val="personne"/>
        </w:rPr>
        <w:t>L</w:t>
      </w:r>
      <w:r w:rsidRPr="00C973E4">
        <w:rPr>
          <w:rStyle w:val="personne"/>
        </w:rPr>
        <w:t>IONNAIS</w:t>
      </w:r>
      <w:r>
        <w:t xml:space="preserve"> : Si on invitait </w:t>
      </w:r>
      <w:r w:rsidRPr="00C973E4">
        <w:rPr>
          <w:rStyle w:val="personne"/>
        </w:rPr>
        <w:t>Faure</w:t>
      </w:r>
      <w:r>
        <w:t xml:space="preserve"> ? </w:t>
      </w:r>
    </w:p>
    <w:p w:rsidR="00566227" w:rsidRDefault="00566227" w:rsidP="00072C3F">
      <w:pPr>
        <w:tabs>
          <w:tab w:val="left" w:pos="5480"/>
        </w:tabs>
      </w:pPr>
      <w:r w:rsidRPr="00C973E4">
        <w:rPr>
          <w:rStyle w:val="personne"/>
        </w:rPr>
        <w:t>QUENEAU</w:t>
      </w:r>
      <w:r>
        <w:t xml:space="preserve"> : </w:t>
      </w:r>
      <w:r w:rsidRPr="00C973E4">
        <w:rPr>
          <w:rStyle w:val="personne"/>
        </w:rPr>
        <w:t>Faure</w:t>
      </w:r>
      <w:r>
        <w:t xml:space="preserve"> ? N’est-il pas sarcastique à notre égard ? </w:t>
      </w:r>
    </w:p>
    <w:p w:rsidR="00566227" w:rsidRDefault="00566227" w:rsidP="00072C3F">
      <w:pPr>
        <w:tabs>
          <w:tab w:val="left" w:pos="5480"/>
        </w:tabs>
      </w:pPr>
      <w:r w:rsidRPr="00C973E4">
        <w:rPr>
          <w:rStyle w:val="personne"/>
        </w:rPr>
        <w:t>BRAFFORT</w:t>
      </w:r>
      <w:r>
        <w:t xml:space="preserve"> : Je dirais même lubrique. </w:t>
      </w:r>
      <w:bookmarkStart w:id="12" w:name="_GoBack"/>
      <w:bookmarkEnd w:id="12"/>
    </w:p>
    <w:p w:rsidR="00566227" w:rsidRDefault="00566227" w:rsidP="00072C3F">
      <w:pPr>
        <w:tabs>
          <w:tab w:val="left" w:pos="5480"/>
        </w:tabs>
      </w:pPr>
      <w:r w:rsidRPr="00C973E4">
        <w:rPr>
          <w:rStyle w:val="personne"/>
        </w:rPr>
        <w:t>LE LIONNAIS</w:t>
      </w:r>
      <w:r>
        <w:t xml:space="preserve"> : Vous vous égarez, Messieurs. </w:t>
      </w:r>
    </w:p>
    <w:p w:rsidR="00566227" w:rsidRDefault="00566227" w:rsidP="00072C3F">
      <w:pPr>
        <w:tabs>
          <w:tab w:val="left" w:pos="5480"/>
        </w:tabs>
      </w:pPr>
    </w:p>
    <w:p w:rsidR="00566227" w:rsidRPr="005C5953" w:rsidRDefault="00566227" w:rsidP="00072C3F">
      <w:pPr>
        <w:tabs>
          <w:tab w:val="left" w:pos="5480"/>
        </w:tabs>
      </w:pPr>
      <w:r w:rsidRPr="00C973E4">
        <w:rPr>
          <w:rStyle w:val="personne"/>
        </w:rPr>
        <w:t>Faure</w:t>
      </w:r>
      <w:r>
        <w:t xml:space="preserve"> est invité. </w:t>
      </w:r>
    </w:p>
    <w:sectPr w:rsidR="00566227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66F" w:rsidRDefault="0002066F" w:rsidP="00C973E4">
      <w:r>
        <w:separator/>
      </w:r>
    </w:p>
  </w:endnote>
  <w:endnote w:type="continuationSeparator" w:id="0">
    <w:p w:rsidR="0002066F" w:rsidRDefault="0002066F" w:rsidP="00C9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66F" w:rsidRDefault="0002066F" w:rsidP="00C973E4">
      <w:r>
        <w:separator/>
      </w:r>
    </w:p>
  </w:footnote>
  <w:footnote w:type="continuationSeparator" w:id="0">
    <w:p w:rsidR="0002066F" w:rsidRDefault="0002066F" w:rsidP="00C9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20C0A36"/>
    <w:multiLevelType w:val="hybridMultilevel"/>
    <w:tmpl w:val="5CB28098"/>
    <w:lvl w:ilvl="0" w:tplc="3AA65C8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B9E09C8"/>
    <w:multiLevelType w:val="hybridMultilevel"/>
    <w:tmpl w:val="477E449E"/>
    <w:lvl w:ilvl="0" w:tplc="DE1EB00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29"/>
  </w:num>
  <w:num w:numId="5">
    <w:abstractNumId w:val="23"/>
  </w:num>
  <w:num w:numId="6">
    <w:abstractNumId w:val="27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4"/>
  </w:num>
  <w:num w:numId="26">
    <w:abstractNumId w:val="17"/>
  </w:num>
  <w:num w:numId="27">
    <w:abstractNumId w:val="28"/>
  </w:num>
  <w:num w:numId="28">
    <w:abstractNumId w:val="15"/>
  </w:num>
  <w:num w:numId="29">
    <w:abstractNumId w:val="2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013CC"/>
    <w:rsid w:val="0002066F"/>
    <w:rsid w:val="00035F15"/>
    <w:rsid w:val="00036851"/>
    <w:rsid w:val="0004424A"/>
    <w:rsid w:val="00072C3F"/>
    <w:rsid w:val="000D6D29"/>
    <w:rsid w:val="00101FFA"/>
    <w:rsid w:val="001042D8"/>
    <w:rsid w:val="00116976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8260D"/>
    <w:rsid w:val="003D570D"/>
    <w:rsid w:val="00430E93"/>
    <w:rsid w:val="004628EC"/>
    <w:rsid w:val="00480374"/>
    <w:rsid w:val="004A64BF"/>
    <w:rsid w:val="004D74A9"/>
    <w:rsid w:val="004F737D"/>
    <w:rsid w:val="00503B57"/>
    <w:rsid w:val="00561535"/>
    <w:rsid w:val="00566227"/>
    <w:rsid w:val="00567BAA"/>
    <w:rsid w:val="00587FD4"/>
    <w:rsid w:val="005A28ED"/>
    <w:rsid w:val="005C09F0"/>
    <w:rsid w:val="005C5953"/>
    <w:rsid w:val="005D477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E0C82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172B6"/>
    <w:rsid w:val="00C73CFA"/>
    <w:rsid w:val="00C973E4"/>
    <w:rsid w:val="00D06BBA"/>
    <w:rsid w:val="00D24602"/>
    <w:rsid w:val="00D57F0D"/>
    <w:rsid w:val="00D74D56"/>
    <w:rsid w:val="00D96D1F"/>
    <w:rsid w:val="00DB70D9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01A5285-22D6-4E4F-AD45-C3F26D1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FFA"/>
  </w:style>
  <w:style w:type="paragraph" w:styleId="Titre1">
    <w:name w:val="heading 1"/>
    <w:basedOn w:val="Normal"/>
    <w:next w:val="Normal"/>
    <w:link w:val="Titre1Car"/>
    <w:uiPriority w:val="9"/>
    <w:qFormat/>
    <w:rsid w:val="00101FFA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1FFA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F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01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01F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01FFA"/>
    <w:rPr>
      <w:sz w:val="20"/>
      <w:szCs w:val="20"/>
    </w:rPr>
  </w:style>
  <w:style w:type="character" w:styleId="Appelnotedebasdep">
    <w:name w:val="footnote reference"/>
    <w:basedOn w:val="Policepardfaut"/>
    <w:semiHidden/>
    <w:rsid w:val="00101FFA"/>
    <w:rPr>
      <w:vertAlign w:val="superscript"/>
    </w:rPr>
  </w:style>
  <w:style w:type="table" w:styleId="Grilledutableau">
    <w:name w:val="Table Grid"/>
    <w:basedOn w:val="TableauNormal"/>
    <w:uiPriority w:val="59"/>
    <w:rsid w:val="00101FFA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101FFA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101FFA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01FFA"/>
    <w:rPr>
      <w:color w:val="660066"/>
    </w:rPr>
  </w:style>
  <w:style w:type="character" w:customStyle="1" w:styleId="illisible">
    <w:name w:val="illisible"/>
    <w:uiPriority w:val="1"/>
    <w:qFormat/>
    <w:rsid w:val="00101FFA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101FFA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101FF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1FFA"/>
  </w:style>
  <w:style w:type="character" w:customStyle="1" w:styleId="CommentaireCar">
    <w:name w:val="Commentaire Car"/>
    <w:basedOn w:val="Policepardfaut"/>
    <w:link w:val="Commentaire"/>
    <w:uiPriority w:val="99"/>
    <w:semiHidden/>
    <w:rsid w:val="00101FF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1FF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1FF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1FF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FFA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01FFA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01FFA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01FFA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101FFA"/>
    <w:pPr>
      <w:ind w:left="720"/>
      <w:contextualSpacing/>
    </w:pPr>
  </w:style>
  <w:style w:type="paragraph" w:customStyle="1" w:styleId="rubrique">
    <w:name w:val="rubrique"/>
    <w:basedOn w:val="Normal"/>
    <w:qFormat/>
    <w:rsid w:val="00101FFA"/>
    <w:rPr>
      <w:color w:val="5F497A" w:themeColor="accent4" w:themeShade="BF"/>
    </w:rPr>
  </w:style>
  <w:style w:type="paragraph" w:styleId="Sansinterligne">
    <w:name w:val="No Spacing"/>
    <w:uiPriority w:val="1"/>
    <w:qFormat/>
    <w:rsid w:val="004628EC"/>
  </w:style>
  <w:style w:type="paragraph" w:styleId="En-tte">
    <w:name w:val="header"/>
    <w:basedOn w:val="Normal"/>
    <w:link w:val="En-tteCar"/>
    <w:uiPriority w:val="99"/>
    <w:unhideWhenUsed/>
    <w:rsid w:val="00C973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73E4"/>
  </w:style>
  <w:style w:type="paragraph" w:styleId="Pieddepage">
    <w:name w:val="footer"/>
    <w:basedOn w:val="Normal"/>
    <w:link w:val="PieddepageCar"/>
    <w:uiPriority w:val="99"/>
    <w:unhideWhenUsed/>
    <w:rsid w:val="00C973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E44C8-EE51-4139-B8AA-EBFA28BF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96</TotalTime>
  <Pages>5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4</cp:revision>
  <dcterms:created xsi:type="dcterms:W3CDTF">2015-12-10T15:26:00Z</dcterms:created>
  <dcterms:modified xsi:type="dcterms:W3CDTF">2016-01-05T21:59:00Z</dcterms:modified>
</cp:coreProperties>
</file>