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C90745">
        <w:rPr>
          <w:noProof/>
        </w:rPr>
        <w:t>10010006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90745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90745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90745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C90745">
        <w:rPr>
          <w:noProof/>
        </w:rPr>
        <w:t>13/03/1961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90745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C9074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C9074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C90745">
        <w:rPr>
          <w:noProof/>
        </w:rPr>
        <w:t>JQ RQ AMS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C9074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D40A53" w:rsidRPr="00761D54" w:rsidRDefault="00D40A53" w:rsidP="00B3155C">
      <w:pPr>
        <w:pStyle w:val="incipit"/>
      </w:pPr>
      <w:r w:rsidRPr="00761D54">
        <w:t>OUVROIR DE</w:t>
      </w:r>
    </w:p>
    <w:p w:rsidR="00351EDA" w:rsidRDefault="00D40A53" w:rsidP="00B3155C">
      <w:pPr>
        <w:pStyle w:val="incipit"/>
      </w:pPr>
      <w:r w:rsidRPr="00761D54">
        <w:t>LITTERATURE</w:t>
      </w:r>
      <w:r w:rsidRPr="00761D54">
        <w:tab/>
      </w:r>
      <w:r w:rsidRPr="00761D54">
        <w:tab/>
      </w:r>
      <w:r w:rsidRPr="00761D54">
        <w:tab/>
      </w:r>
      <w:r w:rsidRPr="00761D54">
        <w:tab/>
      </w:r>
      <w:r w:rsidRPr="00761D54">
        <w:tab/>
      </w:r>
      <w:r w:rsidRPr="00761D54">
        <w:tab/>
      </w:r>
    </w:p>
    <w:p w:rsidR="00351EDA" w:rsidRDefault="00D40A53" w:rsidP="00B3155C">
      <w:pPr>
        <w:pStyle w:val="incipit"/>
      </w:pPr>
      <w:r w:rsidRPr="00761D54">
        <w:t>POTENTIELLE</w:t>
      </w:r>
    </w:p>
    <w:p w:rsidR="00351EDA" w:rsidRPr="00761D54" w:rsidRDefault="00351EDA" w:rsidP="00B3155C">
      <w:pPr>
        <w:pStyle w:val="incipit"/>
      </w:pPr>
    </w:p>
    <w:p w:rsidR="00D40A53" w:rsidRPr="00761D54" w:rsidRDefault="00351EDA" w:rsidP="00B3155C">
      <w:pPr>
        <w:pStyle w:val="incipit"/>
      </w:pPr>
      <w:r w:rsidRPr="00351EDA">
        <w:t>Circulaire n° 5</w:t>
      </w:r>
    </w:p>
    <w:p w:rsidR="00D40A53" w:rsidRPr="00761D54" w:rsidRDefault="00D40A53" w:rsidP="00B3155C">
      <w:pPr>
        <w:pStyle w:val="incipit"/>
      </w:pPr>
    </w:p>
    <w:p w:rsidR="00D40A53" w:rsidRPr="00761D54" w:rsidRDefault="00C90745" w:rsidP="00B3155C">
      <w:pPr>
        <w:pStyle w:val="incipit"/>
      </w:pPr>
      <w:r>
        <w:t>COMPTE R</w:t>
      </w:r>
      <w:r w:rsidR="00D40A53" w:rsidRPr="00761D54">
        <w:t>ENDU DE LA REUNION DU LUNDI 13 MARS 1961</w:t>
      </w:r>
    </w:p>
    <w:p w:rsidR="00D40A53" w:rsidRPr="00761D54" w:rsidRDefault="00D40A53" w:rsidP="00D40A53"/>
    <w:p w:rsidR="00D40A53" w:rsidRPr="00761D54" w:rsidRDefault="00D40A53" w:rsidP="00D40A53">
      <w:r w:rsidRPr="00761D54">
        <w:t xml:space="preserve">Le sieur </w:t>
      </w:r>
      <w:r w:rsidRPr="00351EDA">
        <w:rPr>
          <w:rStyle w:val="personne"/>
        </w:rPr>
        <w:t>Q.B.</w:t>
      </w:r>
      <w:r w:rsidRPr="00761D54">
        <w:t xml:space="preserve"> ayant</w:t>
      </w:r>
      <w:r w:rsidR="00C90745">
        <w:t xml:space="preserve"> eu</w:t>
      </w:r>
      <w:r w:rsidRPr="00761D54">
        <w:t>, ces dernières semaines, un emploi du temps très chargé (aussi bien</w:t>
      </w:r>
      <w:r w:rsidR="00C90745">
        <w:t xml:space="preserve"> </w:t>
      </w:r>
      <w:r w:rsidRPr="00761D54">
        <w:t xml:space="preserve">: mal organisé), le présent compte-rendu sera bref. Par ailleurs, toutes les communications ont fait l’objet d’un dépôt </w:t>
      </w:r>
      <w:proofErr w:type="spellStart"/>
      <w:r w:rsidRPr="00761D54">
        <w:t>archival</w:t>
      </w:r>
      <w:proofErr w:type="spellEnd"/>
      <w:r w:rsidR="00C90745">
        <w:t xml:space="preserve"> </w:t>
      </w:r>
      <w:r w:rsidRPr="00761D54">
        <w:t>; ainsi, rien ne tombera dans l’oubli.</w:t>
      </w:r>
    </w:p>
    <w:p w:rsidR="00D40A53" w:rsidRPr="00761D54" w:rsidRDefault="00D40A53" w:rsidP="00D40A53">
      <w:r w:rsidRPr="00761D54">
        <w:t>Brièvement donc :</w:t>
      </w:r>
    </w:p>
    <w:p w:rsidR="00D40A53" w:rsidRPr="00761D54" w:rsidRDefault="00D40A53" w:rsidP="00351EDA">
      <w:pPr>
        <w:pStyle w:val="Paragraphedeliste"/>
        <w:numPr>
          <w:ilvl w:val="0"/>
          <w:numId w:val="31"/>
        </w:numPr>
      </w:pPr>
      <w:r w:rsidRPr="00761D54">
        <w:t xml:space="preserve"> L’occupation de notre cave de séance par une population profane nous a conduits à changer de </w:t>
      </w:r>
      <w:r w:rsidR="00B3155C" w:rsidRPr="00761D54">
        <w:t>crèmerie</w:t>
      </w:r>
      <w:r w:rsidRPr="00761D54">
        <w:t>. C’est au :</w:t>
      </w:r>
    </w:p>
    <w:p w:rsidR="00D40A53" w:rsidRPr="00761D54" w:rsidRDefault="00D40A53" w:rsidP="00D40A53">
      <w:r w:rsidRPr="00761D54">
        <w:t>RESTAURANT LABORDERIE  (rue de l’Université, côté pair, entre les rues de Beaune et du Bac)</w:t>
      </w:r>
    </w:p>
    <w:p w:rsidR="00351EDA" w:rsidRDefault="00D40A53" w:rsidP="00D40A53">
      <w:proofErr w:type="gramStart"/>
      <w:r w:rsidRPr="00761D54">
        <w:t>que</w:t>
      </w:r>
      <w:proofErr w:type="gramEnd"/>
      <w:r w:rsidRPr="00761D54">
        <w:t xml:space="preserve"> nous nous réunirons le LUNDI 17 AVRIL</w:t>
      </w:r>
    </w:p>
    <w:p w:rsidR="00D40A53" w:rsidRPr="00761D54" w:rsidRDefault="00D40A53" w:rsidP="00351EDA">
      <w:pPr>
        <w:pStyle w:val="rubrique"/>
        <w:numPr>
          <w:ilvl w:val="0"/>
          <w:numId w:val="31"/>
        </w:numPr>
      </w:pPr>
      <w:r w:rsidRPr="00761D54">
        <w:t xml:space="preserve"> TRAVAUX.</w:t>
      </w:r>
    </w:p>
    <w:p w:rsidR="00D40A53" w:rsidRPr="00761D54" w:rsidRDefault="00D40A53" w:rsidP="00C90745">
      <w:pPr>
        <w:pStyle w:val="Paragraphedeliste"/>
        <w:numPr>
          <w:ilvl w:val="0"/>
          <w:numId w:val="29"/>
        </w:numPr>
      </w:pPr>
      <w:r w:rsidRPr="00761D54">
        <w:t xml:space="preserve">un </w:t>
      </w:r>
      <w:r w:rsidRPr="00351EDA">
        <w:rPr>
          <w:rStyle w:val="notion"/>
        </w:rPr>
        <w:t>sonnet</w:t>
      </w:r>
      <w:r w:rsidRPr="00761D54">
        <w:t xml:space="preserve"> inédit de </w:t>
      </w:r>
      <w:r w:rsidRPr="00351EDA">
        <w:rPr>
          <w:rStyle w:val="personne"/>
        </w:rPr>
        <w:t>V.H</w:t>
      </w:r>
      <w:r w:rsidRPr="00761D54">
        <w:t xml:space="preserve">. nous a été présenté par </w:t>
      </w:r>
      <w:r w:rsidRPr="00351EDA">
        <w:rPr>
          <w:rStyle w:val="personne"/>
        </w:rPr>
        <w:t xml:space="preserve">Jean </w:t>
      </w:r>
      <w:proofErr w:type="spellStart"/>
      <w:r w:rsidRPr="00351EDA">
        <w:rPr>
          <w:rStyle w:val="personne"/>
        </w:rPr>
        <w:t>Queval</w:t>
      </w:r>
      <w:proofErr w:type="spellEnd"/>
      <w:r w:rsidRPr="00761D54">
        <w:t xml:space="preserve">. Il s’agit d’un </w:t>
      </w:r>
      <w:r w:rsidRPr="00351EDA">
        <w:rPr>
          <w:rStyle w:val="notion"/>
        </w:rPr>
        <w:t>sonnet</w:t>
      </w:r>
      <w:r w:rsidRPr="00761D54">
        <w:t xml:space="preserve"> composé avec les </w:t>
      </w:r>
      <w:r w:rsidRPr="00351EDA">
        <w:rPr>
          <w:rStyle w:val="notion"/>
        </w:rPr>
        <w:t>alexandrins</w:t>
      </w:r>
      <w:r w:rsidRPr="00761D54">
        <w:t xml:space="preserve"> se trouvant da</w:t>
      </w:r>
      <w:r w:rsidR="00C90745">
        <w:t xml:space="preserve">ns les </w:t>
      </w:r>
      <w:r w:rsidR="00C90745" w:rsidRPr="00B3155C">
        <w:t>œuvres en</w:t>
      </w:r>
      <w:r w:rsidR="00C90745" w:rsidRPr="00351EDA">
        <w:rPr>
          <w:rStyle w:val="notion"/>
        </w:rPr>
        <w:t xml:space="preserve"> prose</w:t>
      </w:r>
      <w:r w:rsidR="00C90745">
        <w:t xml:space="preserve"> de </w:t>
      </w:r>
      <w:r w:rsidR="00C90745" w:rsidRPr="00351EDA">
        <w:rPr>
          <w:rStyle w:val="personne"/>
        </w:rPr>
        <w:t>V.H</w:t>
      </w:r>
      <w:r w:rsidR="00C90745">
        <w:t>. L</w:t>
      </w:r>
      <w:r w:rsidRPr="00761D54">
        <w:t xml:space="preserve">a </w:t>
      </w:r>
      <w:r w:rsidRPr="00351EDA">
        <w:rPr>
          <w:rStyle w:val="notion"/>
        </w:rPr>
        <w:t>reconstitution</w:t>
      </w:r>
      <w:r w:rsidRPr="00761D54">
        <w:t xml:space="preserve"> de </w:t>
      </w:r>
      <w:r w:rsidRPr="00351EDA">
        <w:rPr>
          <w:rStyle w:val="personne"/>
        </w:rPr>
        <w:t xml:space="preserve">Jean </w:t>
      </w:r>
      <w:proofErr w:type="spellStart"/>
      <w:r w:rsidRPr="00351EDA">
        <w:rPr>
          <w:rStyle w:val="personne"/>
        </w:rPr>
        <w:t>Queval</w:t>
      </w:r>
      <w:proofErr w:type="spellEnd"/>
      <w:r w:rsidRPr="00761D54">
        <w:t xml:space="preserve"> laisse à penser que </w:t>
      </w:r>
      <w:r w:rsidRPr="00351EDA">
        <w:rPr>
          <w:rStyle w:val="personne"/>
        </w:rPr>
        <w:t>V.H</w:t>
      </w:r>
      <w:r w:rsidRPr="00761D54">
        <w:t xml:space="preserve">. a dissimulé dans son </w:t>
      </w:r>
      <w:r w:rsidRPr="00B3155C">
        <w:t xml:space="preserve">œuvre </w:t>
      </w:r>
      <w:r w:rsidRPr="00761D54">
        <w:t>des messages d’ordre historico-politique.</w:t>
      </w:r>
    </w:p>
    <w:p w:rsidR="00D40A53" w:rsidRPr="00761D54" w:rsidRDefault="00D40A53" w:rsidP="00C90745">
      <w:pPr>
        <w:pStyle w:val="Paragraphedeliste"/>
        <w:numPr>
          <w:ilvl w:val="0"/>
          <w:numId w:val="29"/>
        </w:numPr>
      </w:pPr>
      <w:r w:rsidRPr="00761D54">
        <w:t xml:space="preserve">suite de </w:t>
      </w:r>
      <w:r w:rsidRPr="00B3155C">
        <w:t>l’examen de</w:t>
      </w:r>
      <w:r w:rsidRPr="00761D54">
        <w:t xml:space="preserve"> la </w:t>
      </w:r>
      <w:r w:rsidRPr="00B3155C">
        <w:t>poétique</w:t>
      </w:r>
      <w:r w:rsidRPr="00761D54">
        <w:t xml:space="preserve"> curieuse de </w:t>
      </w:r>
      <w:r w:rsidRPr="00351EDA">
        <w:rPr>
          <w:rStyle w:val="personne"/>
        </w:rPr>
        <w:t>G.B</w:t>
      </w:r>
      <w:r w:rsidRPr="00761D54">
        <w:t xml:space="preserve">., par </w:t>
      </w:r>
      <w:r w:rsidRPr="00351EDA">
        <w:rPr>
          <w:rStyle w:val="personne"/>
        </w:rPr>
        <w:t>Raymond Queneau</w:t>
      </w:r>
      <w:r w:rsidRPr="00761D54">
        <w:t>. Nous avons retenu :</w:t>
      </w:r>
    </w:p>
    <w:p w:rsidR="00D40A53" w:rsidRPr="00761D54" w:rsidRDefault="00D40A53" w:rsidP="00C90745">
      <w:pPr>
        <w:pStyle w:val="Paragraphedeliste"/>
        <w:numPr>
          <w:ilvl w:val="1"/>
          <w:numId w:val="29"/>
        </w:numPr>
      </w:pPr>
      <w:r w:rsidRPr="00351EDA">
        <w:rPr>
          <w:rStyle w:val="notion"/>
        </w:rPr>
        <w:t xml:space="preserve">vers </w:t>
      </w:r>
      <w:proofErr w:type="spellStart"/>
      <w:r w:rsidRPr="00351EDA">
        <w:rPr>
          <w:rStyle w:val="notion"/>
        </w:rPr>
        <w:t>lettisés</w:t>
      </w:r>
      <w:proofErr w:type="spellEnd"/>
      <w:r w:rsidRPr="00761D54">
        <w:t xml:space="preserve">, ou, </w:t>
      </w:r>
      <w:proofErr w:type="spellStart"/>
      <w:r w:rsidRPr="00351EDA">
        <w:rPr>
          <w:rStyle w:val="notion"/>
        </w:rPr>
        <w:t>tantogrammes</w:t>
      </w:r>
      <w:proofErr w:type="spellEnd"/>
      <w:r w:rsidRPr="00761D54">
        <w:t> : tous les mots commencent par une même lettre. (Ex : miroir mondain, madame magnifique / Ardent amour, adorable Angélique…)</w:t>
      </w:r>
    </w:p>
    <w:p w:rsidR="00D40A53" w:rsidRPr="00761D54" w:rsidRDefault="00D40A53" w:rsidP="00C90745">
      <w:pPr>
        <w:pStyle w:val="Paragraphedeliste"/>
        <w:numPr>
          <w:ilvl w:val="1"/>
          <w:numId w:val="29"/>
        </w:numPr>
      </w:pPr>
      <w:r w:rsidRPr="00351EDA">
        <w:rPr>
          <w:rStyle w:val="notion"/>
        </w:rPr>
        <w:t>vers lipogrammatiques</w:t>
      </w:r>
      <w:r w:rsidRPr="00761D54">
        <w:t> : une lettre n’est pas employée.</w:t>
      </w:r>
    </w:p>
    <w:p w:rsidR="00D40A53" w:rsidRPr="00761D54" w:rsidRDefault="00D40A53" w:rsidP="00C90745">
      <w:pPr>
        <w:pStyle w:val="Paragraphedeliste"/>
        <w:numPr>
          <w:ilvl w:val="1"/>
          <w:numId w:val="29"/>
        </w:numPr>
      </w:pPr>
      <w:r w:rsidRPr="00351EDA">
        <w:rPr>
          <w:rStyle w:val="notion"/>
        </w:rPr>
        <w:t>vers alphabétiques</w:t>
      </w:r>
      <w:r w:rsidRPr="00761D54">
        <w:t> : toutes les lettres de l’alphabet sont contenues dans chaque vers. (Ex : Qui flamboyant guidait Zéphire sur les eaux.)</w:t>
      </w:r>
    </w:p>
    <w:p w:rsidR="00351EDA" w:rsidRDefault="00D40A53" w:rsidP="00046B6F">
      <w:pPr>
        <w:pStyle w:val="Paragraphedeliste"/>
        <w:numPr>
          <w:ilvl w:val="1"/>
          <w:numId w:val="29"/>
        </w:numPr>
      </w:pPr>
      <w:r w:rsidRPr="00351EDA">
        <w:rPr>
          <w:rStyle w:val="notion"/>
        </w:rPr>
        <w:t>vers terminés par un nombre</w:t>
      </w:r>
      <w:r w:rsidRPr="00761D54">
        <w:t>.</w:t>
      </w:r>
    </w:p>
    <w:p w:rsidR="001E637C" w:rsidRPr="005C5953" w:rsidRDefault="00D40A53" w:rsidP="00351EDA">
      <w:pPr>
        <w:pStyle w:val="Paragraphedeliste"/>
        <w:numPr>
          <w:ilvl w:val="0"/>
          <w:numId w:val="29"/>
        </w:numPr>
      </w:pPr>
      <w:r w:rsidRPr="00761D54">
        <w:lastRenderedPageBreak/>
        <w:t xml:space="preserve">lecture de </w:t>
      </w:r>
      <w:r w:rsidRPr="00B3155C">
        <w:t>la</w:t>
      </w:r>
      <w:r w:rsidRPr="00351EDA">
        <w:rPr>
          <w:rStyle w:val="titre"/>
        </w:rPr>
        <w:t xml:space="preserve"> </w:t>
      </w:r>
      <w:r w:rsidRPr="00B3155C">
        <w:rPr>
          <w:rStyle w:val="notion"/>
        </w:rPr>
        <w:t>ballade</w:t>
      </w:r>
      <w:r w:rsidRPr="00B3155C">
        <w:t xml:space="preserve"> de</w:t>
      </w:r>
      <w:r w:rsidRPr="00351EDA">
        <w:rPr>
          <w:rStyle w:val="titre"/>
        </w:rPr>
        <w:t xml:space="preserve"> </w:t>
      </w:r>
      <w:r w:rsidRPr="00B3155C">
        <w:rPr>
          <w:rStyle w:val="personne"/>
        </w:rPr>
        <w:t xml:space="preserve">Jehan </w:t>
      </w:r>
      <w:proofErr w:type="spellStart"/>
      <w:r w:rsidRPr="00B3155C">
        <w:rPr>
          <w:rStyle w:val="personne"/>
        </w:rPr>
        <w:t>Molinet</w:t>
      </w:r>
      <w:proofErr w:type="spellEnd"/>
      <w:r w:rsidRPr="00761D54">
        <w:t xml:space="preserve">, précédé de considérations biographiques sur l’auteur, par </w:t>
      </w:r>
      <w:r w:rsidRPr="00351EDA">
        <w:rPr>
          <w:rStyle w:val="personne"/>
        </w:rPr>
        <w:t>Albert-Marie Schmidt</w:t>
      </w:r>
      <w:r w:rsidRPr="00761D54">
        <w:t>.</w:t>
      </w:r>
      <w:bookmarkStart w:id="12" w:name="_GoBack"/>
      <w:bookmarkEnd w:id="12"/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BFB14D5"/>
    <w:multiLevelType w:val="hybridMultilevel"/>
    <w:tmpl w:val="C262A68E"/>
    <w:lvl w:ilvl="0" w:tplc="8EDACF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678DA"/>
    <w:multiLevelType w:val="hybridMultilevel"/>
    <w:tmpl w:val="F40E68FA"/>
    <w:lvl w:ilvl="0" w:tplc="D7685E7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94B85"/>
    <w:multiLevelType w:val="hybridMultilevel"/>
    <w:tmpl w:val="DAEAFE46"/>
    <w:lvl w:ilvl="0" w:tplc="7D22E2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30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1"/>
  </w:num>
  <w:num w:numId="23">
    <w:abstractNumId w:val="19"/>
  </w:num>
  <w:num w:numId="24">
    <w:abstractNumId w:val="23"/>
  </w:num>
  <w:num w:numId="25">
    <w:abstractNumId w:val="14"/>
  </w:num>
  <w:num w:numId="26">
    <w:abstractNumId w:val="18"/>
  </w:num>
  <w:num w:numId="27">
    <w:abstractNumId w:val="29"/>
  </w:num>
  <w:num w:numId="28">
    <w:abstractNumId w:val="15"/>
  </w:num>
  <w:num w:numId="29">
    <w:abstractNumId w:val="28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D2"/>
    <w:rsid w:val="00035F15"/>
    <w:rsid w:val="0004424A"/>
    <w:rsid w:val="00046B6F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51EDA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35AEF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3155C"/>
    <w:rsid w:val="00B40D2C"/>
    <w:rsid w:val="00B45BF4"/>
    <w:rsid w:val="00BD38A2"/>
    <w:rsid w:val="00BD4EF4"/>
    <w:rsid w:val="00BF1B54"/>
    <w:rsid w:val="00C66AD2"/>
    <w:rsid w:val="00C73CFA"/>
    <w:rsid w:val="00C90745"/>
    <w:rsid w:val="00D06BBA"/>
    <w:rsid w:val="00D40A53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CC87F40-8815-4F06-AED9-9506A61D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A53"/>
  </w:style>
  <w:style w:type="paragraph" w:styleId="Titre1">
    <w:name w:val="heading 1"/>
    <w:basedOn w:val="Normal"/>
    <w:next w:val="Normal"/>
    <w:link w:val="Titre1Car"/>
    <w:uiPriority w:val="9"/>
    <w:qFormat/>
    <w:rsid w:val="00D40A53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0A53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A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40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D40A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40A53"/>
    <w:rPr>
      <w:sz w:val="20"/>
      <w:szCs w:val="20"/>
    </w:rPr>
  </w:style>
  <w:style w:type="character" w:styleId="Appelnotedebasdep">
    <w:name w:val="footnote reference"/>
    <w:basedOn w:val="Policepardfaut"/>
    <w:semiHidden/>
    <w:rsid w:val="00D40A53"/>
    <w:rPr>
      <w:vertAlign w:val="superscript"/>
    </w:rPr>
  </w:style>
  <w:style w:type="table" w:styleId="Grilledutableau">
    <w:name w:val="Table Grid"/>
    <w:basedOn w:val="TableauNormal"/>
    <w:uiPriority w:val="59"/>
    <w:rsid w:val="00D40A53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D40A53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D40A53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D40A53"/>
    <w:rPr>
      <w:color w:val="660066"/>
    </w:rPr>
  </w:style>
  <w:style w:type="character" w:customStyle="1" w:styleId="illisible">
    <w:name w:val="illisible"/>
    <w:uiPriority w:val="1"/>
    <w:qFormat/>
    <w:rsid w:val="00D40A53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D40A53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D40A5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0A53"/>
  </w:style>
  <w:style w:type="character" w:customStyle="1" w:styleId="CommentaireCar">
    <w:name w:val="Commentaire Car"/>
    <w:basedOn w:val="Policepardfaut"/>
    <w:link w:val="Commentaire"/>
    <w:uiPriority w:val="99"/>
    <w:semiHidden/>
    <w:rsid w:val="00D40A5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0A5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0A5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0A5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A53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D40A53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D40A53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D40A53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D40A53"/>
    <w:pPr>
      <w:ind w:left="720"/>
      <w:contextualSpacing/>
    </w:pPr>
  </w:style>
  <w:style w:type="paragraph" w:customStyle="1" w:styleId="rubrique">
    <w:name w:val="rubrique"/>
    <w:basedOn w:val="Normal"/>
    <w:qFormat/>
    <w:rsid w:val="00D40A53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7.Feuilledestyle_2015-05-14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4CE13-A2EE-433E-AC6E-D3D6D6CB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 (3)</Template>
  <TotalTime>5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Sorbonne Nouvelle - Paris 3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Clara de Raigniac</cp:lastModifiedBy>
  <cp:revision>3</cp:revision>
  <dcterms:created xsi:type="dcterms:W3CDTF">2016-01-19T09:17:00Z</dcterms:created>
  <dcterms:modified xsi:type="dcterms:W3CDTF">2016-01-22T08:14:00Z</dcterms:modified>
</cp:coreProperties>
</file>