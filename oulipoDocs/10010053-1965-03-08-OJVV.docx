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69707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9D3A12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CB1ADF">
        <w:rPr>
          <w:noProof/>
        </w:rPr>
        <w:t>10010053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0"/>
    </w:p>
    <w:p w14:paraId="5F2CD769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9D3A12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CB1ADF">
        <w:rPr>
          <w:noProof/>
        </w:rPr>
        <w:t>22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1"/>
      <w:r>
        <w:t xml:space="preserve"> à </w:t>
      </w:r>
      <w:r w:rsidR="009D3A12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CB1ADF">
        <w:rPr>
          <w:noProof/>
        </w:rPr>
        <w:t>22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2"/>
    </w:p>
    <w:p w14:paraId="5650B840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71B958AC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BD38A2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BD38A2">
        <w:fldChar w:fldCharType="separate"/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CB1ADF">
        <w:rPr>
          <w:noProof/>
        </w:rPr>
        <w:t>OJ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6E8BAE20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>
        <w:fldChar w:fldCharType="begin">
          <w:ffData>
            <w:name w:val="Text4"/>
            <w:enabled/>
            <w:calcOnExit w:val="0"/>
            <w:textInput>
              <w:type w:val="date"/>
            </w:textInput>
          </w:ffData>
        </w:fldChar>
      </w:r>
      <w:bookmarkStart w:id="4" w:name="Text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CB1ADF">
        <w:rPr>
          <w:noProof/>
        </w:rPr>
        <w:t>08/03/1965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14:paraId="7FA3F456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F64379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F64379">
        <w:fldChar w:fldCharType="separate"/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1C198D">
        <w:rPr>
          <w:noProof/>
        </w:rPr>
        <w:t>XX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fldChar w:fldCharType="end"/>
      </w:r>
      <w:bookmarkEnd w:id="5"/>
    </w:p>
    <w:p w14:paraId="4FE18B0A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1C198D">
        <w:rPr>
          <w:noProof/>
        </w:rPr>
        <w:t>JB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</w:p>
    <w:p w14:paraId="1A9FEBF5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1C198D"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 w:rsidR="001C198D">
        <w:instrText xml:space="preserve"> FORMTEXT </w:instrText>
      </w:r>
      <w:r w:rsidR="001C198D">
        <w:fldChar w:fldCharType="separate"/>
      </w:r>
      <w:r w:rsidR="001C198D">
        <w:rPr>
          <w:noProof/>
        </w:rPr>
        <w:t> </w:t>
      </w:r>
      <w:r w:rsidR="001C198D">
        <w:rPr>
          <w:noProof/>
        </w:rPr>
        <w:t> </w:t>
      </w:r>
      <w:r w:rsidR="001C198D">
        <w:rPr>
          <w:noProof/>
        </w:rPr>
        <w:t>JD</w:t>
      </w:r>
      <w:r w:rsidR="001C198D">
        <w:rPr>
          <w:noProof/>
        </w:rPr>
        <w:t> </w:t>
      </w:r>
      <w:r w:rsidR="001C198D">
        <w:rPr>
          <w:noProof/>
        </w:rPr>
        <w:t> </w:t>
      </w:r>
      <w:r w:rsidR="001C198D">
        <w:rPr>
          <w:noProof/>
        </w:rPr>
        <w:t> </w:t>
      </w:r>
      <w:r w:rsidR="001C198D">
        <w:fldChar w:fldCharType="end"/>
      </w:r>
      <w:bookmarkEnd w:id="7"/>
    </w:p>
    <w:p w14:paraId="042BCA02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1C198D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C198D">
        <w:instrText xml:space="preserve"> FORMTEXT </w:instrText>
      </w:r>
      <w:r w:rsidR="001C198D">
        <w:fldChar w:fldCharType="separate"/>
      </w:r>
      <w:r w:rsidR="001C198D">
        <w:rPr>
          <w:noProof/>
        </w:rPr>
        <w:t> </w:t>
      </w:r>
      <w:r w:rsidR="001C198D">
        <w:rPr>
          <w:noProof/>
        </w:rPr>
        <w:t> </w:t>
      </w:r>
      <w:r w:rsidR="001C198D">
        <w:rPr>
          <w:noProof/>
        </w:rPr>
        <w:t> </w:t>
      </w:r>
      <w:r w:rsidR="001C198D">
        <w:rPr>
          <w:noProof/>
        </w:rPr>
        <w:t>JL FLL RQ JD CB PB JQ AB NA</w:t>
      </w:r>
      <w:r w:rsidR="001C198D">
        <w:rPr>
          <w:noProof/>
        </w:rPr>
        <w:t> </w:t>
      </w:r>
      <w:r w:rsidR="001C198D">
        <w:rPr>
          <w:noProof/>
        </w:rPr>
        <w:t> </w:t>
      </w:r>
      <w:r w:rsidR="001C198D">
        <w:fldChar w:fldCharType="end"/>
      </w:r>
      <w:bookmarkEnd w:id="8"/>
      <w:r w:rsidR="001C198D">
        <w:t xml:space="preserve"> </w:t>
      </w:r>
      <w:r w:rsidR="00F64379">
        <w:t xml:space="preserve"> (</w:t>
      </w:r>
      <w:proofErr w:type="spellStart"/>
      <w:r w:rsidR="00F64379">
        <w:rPr>
          <w:i/>
        </w:rPr>
        <w:t>intiales</w:t>
      </w:r>
      <w:proofErr w:type="spellEnd"/>
      <w:r w:rsidR="00F64379">
        <w:rPr>
          <w:i/>
        </w:rPr>
        <w:t xml:space="preserve">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1EF16474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CB1ADF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9"/>
    </w:p>
    <w:p w14:paraId="2DA772AF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"/>
    </w:p>
    <w:p w14:paraId="0BE7746D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7F61C9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7F61C9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fldChar w:fldCharType="end"/>
      </w:r>
      <w:bookmarkEnd w:id="11"/>
    </w:p>
    <w:p w14:paraId="496A2CB3" w14:textId="77777777" w:rsidR="000D6D29" w:rsidRDefault="000D6D29"/>
    <w:p w14:paraId="0941A439" w14:textId="77777777" w:rsidR="00130A10" w:rsidRDefault="00130A10"/>
    <w:p w14:paraId="3645E657" w14:textId="77777777" w:rsidR="00130A10" w:rsidRDefault="00130A10"/>
    <w:p w14:paraId="32A263F5" w14:textId="77777777" w:rsidR="00130A10" w:rsidRDefault="00130A10"/>
    <w:p w14:paraId="1AE18B5E" w14:textId="77777777" w:rsidR="00130A10" w:rsidRDefault="00130A10"/>
    <w:p w14:paraId="59AC5510" w14:textId="77777777" w:rsidR="00130A10" w:rsidRDefault="00130A10"/>
    <w:p w14:paraId="43481E54" w14:textId="77777777" w:rsidR="00130A10" w:rsidRDefault="00130A10"/>
    <w:p w14:paraId="40C05C59" w14:textId="77777777" w:rsidR="00130A10" w:rsidRDefault="001C198D">
      <w:r>
        <w:rPr>
          <w:rStyle w:val="Marquedecommentaire"/>
        </w:rPr>
        <w:commentReference w:id="12"/>
      </w:r>
    </w:p>
    <w:p w14:paraId="2EA3A863" w14:textId="77777777" w:rsidR="00130A10" w:rsidRDefault="00130A10"/>
    <w:p w14:paraId="577FA093" w14:textId="77777777" w:rsidR="00130A10" w:rsidRDefault="00130A10"/>
    <w:p w14:paraId="56401399" w14:textId="77777777" w:rsidR="00130A10" w:rsidRDefault="00130A10"/>
    <w:p w14:paraId="733CB982" w14:textId="77777777" w:rsidR="00130A10" w:rsidRDefault="00130A10"/>
    <w:p w14:paraId="7BA5A3C3" w14:textId="77777777" w:rsidR="00130A10" w:rsidRDefault="00130A10"/>
    <w:p w14:paraId="1C8873A4" w14:textId="77777777" w:rsidR="00130A10" w:rsidRDefault="00130A10"/>
    <w:p w14:paraId="39C92189" w14:textId="77777777" w:rsidR="00130A10" w:rsidRDefault="00130A10"/>
    <w:p w14:paraId="74185F21" w14:textId="77777777" w:rsidR="001E637C" w:rsidRDefault="001E637C" w:rsidP="005C5953">
      <w:pPr>
        <w:tabs>
          <w:tab w:val="left" w:pos="5480"/>
        </w:tabs>
      </w:pPr>
    </w:p>
    <w:p w14:paraId="66067770" w14:textId="77777777" w:rsidR="007C79B1" w:rsidRDefault="007C79B1" w:rsidP="0078272F">
      <w:pPr>
        <w:pStyle w:val="incipit"/>
      </w:pPr>
      <w:proofErr w:type="spellStart"/>
      <w:r>
        <w:t>OuLiPo</w:t>
      </w:r>
      <w:proofErr w:type="spellEnd"/>
    </w:p>
    <w:p w14:paraId="2120E6AC" w14:textId="77777777" w:rsidR="007C79B1" w:rsidRDefault="007C79B1" w:rsidP="0078272F">
      <w:pPr>
        <w:pStyle w:val="incipit"/>
      </w:pPr>
      <w:r>
        <w:t xml:space="preserve">Réunion du 7 Pédale 93 </w:t>
      </w:r>
    </w:p>
    <w:p w14:paraId="063E05F1" w14:textId="77777777" w:rsidR="007C79B1" w:rsidRDefault="007C79B1" w:rsidP="0078272F">
      <w:pPr>
        <w:pStyle w:val="incipit"/>
      </w:pPr>
      <w:r>
        <w:t>(</w:t>
      </w:r>
      <w:proofErr w:type="spellStart"/>
      <w:proofErr w:type="gramStart"/>
      <w:r>
        <w:t>vulg</w:t>
      </w:r>
      <w:proofErr w:type="spellEnd"/>
      <w:proofErr w:type="gramEnd"/>
      <w:r>
        <w:t xml:space="preserve"> : Lundi 8 Mars 1965) </w:t>
      </w:r>
    </w:p>
    <w:p w14:paraId="14769D89" w14:textId="77777777" w:rsidR="007C79B1" w:rsidRDefault="007C79B1" w:rsidP="0078272F">
      <w:pPr>
        <w:pStyle w:val="incipit"/>
      </w:pPr>
    </w:p>
    <w:p w14:paraId="25863FFA" w14:textId="77777777" w:rsidR="007C79B1" w:rsidRDefault="007C79B1" w:rsidP="0078272F">
      <w:pPr>
        <w:pStyle w:val="incipit"/>
      </w:pPr>
      <w:r>
        <w:t>Projet d’ordre du jour</w:t>
      </w:r>
    </w:p>
    <w:p w14:paraId="2A511DEF" w14:textId="77777777" w:rsidR="00B464BF" w:rsidRDefault="00B464BF" w:rsidP="005C5953">
      <w:pPr>
        <w:tabs>
          <w:tab w:val="left" w:pos="5480"/>
        </w:tabs>
      </w:pPr>
    </w:p>
    <w:p w14:paraId="04F61193" w14:textId="77777777" w:rsidR="00B464BF" w:rsidRDefault="00B464BF" w:rsidP="0078272F">
      <w:pPr>
        <w:pStyle w:val="rubrique"/>
      </w:pPr>
      <w:r>
        <w:t xml:space="preserve">CREATION </w:t>
      </w:r>
    </w:p>
    <w:p w14:paraId="6F0CED45" w14:textId="77777777" w:rsidR="00B464BF" w:rsidRDefault="00B464BF" w:rsidP="00B464BF">
      <w:pPr>
        <w:pStyle w:val="Paragraphedeliste"/>
        <w:numPr>
          <w:ilvl w:val="0"/>
          <w:numId w:val="30"/>
        </w:numPr>
        <w:tabs>
          <w:tab w:val="left" w:pos="5480"/>
        </w:tabs>
      </w:pPr>
      <w:commentRangeStart w:id="13"/>
      <w:r>
        <w:t>[</w:t>
      </w:r>
      <w:r w:rsidRPr="0078272F">
        <w:rPr>
          <w:rStyle w:val="illisible"/>
        </w:rPr>
        <w:t>Mot illisible</w:t>
      </w:r>
      <w:r>
        <w:t xml:space="preserve">]// </w:t>
      </w:r>
      <w:r w:rsidRPr="0078272F">
        <w:rPr>
          <w:rStyle w:val="personne"/>
        </w:rPr>
        <w:t>Braffort</w:t>
      </w:r>
      <w:r>
        <w:t> ; [</w:t>
      </w:r>
      <w:r w:rsidRPr="0078272F">
        <w:rPr>
          <w:rStyle w:val="illisible"/>
        </w:rPr>
        <w:t>mot illisible</w:t>
      </w:r>
      <w:r>
        <w:t>] selon pays</w:t>
      </w:r>
      <w:r w:rsidR="0085781A">
        <w:t xml:space="preserve"> </w:t>
      </w:r>
      <w:commentRangeEnd w:id="13"/>
      <w:r w:rsidR="0085781A">
        <w:rPr>
          <w:rStyle w:val="Marquedecommentaire"/>
        </w:rPr>
        <w:commentReference w:id="13"/>
      </w:r>
    </w:p>
    <w:p w14:paraId="5DF76B19" w14:textId="77777777" w:rsidR="00B464BF" w:rsidRDefault="00B464BF" w:rsidP="00B464BF">
      <w:pPr>
        <w:pStyle w:val="Paragraphedeliste"/>
        <w:numPr>
          <w:ilvl w:val="0"/>
          <w:numId w:val="30"/>
        </w:numPr>
        <w:tabs>
          <w:tab w:val="left" w:pos="5480"/>
        </w:tabs>
      </w:pPr>
      <w:r>
        <w:t>[</w:t>
      </w:r>
      <w:r w:rsidRPr="0078272F">
        <w:rPr>
          <w:rStyle w:val="illisible"/>
        </w:rPr>
        <w:t>Mot illisible</w:t>
      </w:r>
      <w:r>
        <w:t>] n°4</w:t>
      </w:r>
    </w:p>
    <w:p w14:paraId="77D481CF" w14:textId="77777777" w:rsidR="00B464BF" w:rsidRDefault="00B464BF" w:rsidP="00B464BF">
      <w:pPr>
        <w:pStyle w:val="Paragraphedeliste"/>
        <w:numPr>
          <w:ilvl w:val="0"/>
          <w:numId w:val="30"/>
        </w:numPr>
        <w:tabs>
          <w:tab w:val="left" w:pos="5480"/>
        </w:tabs>
      </w:pPr>
      <w:r>
        <w:t xml:space="preserve">  </w:t>
      </w:r>
      <w:bookmarkStart w:id="14" w:name="_GoBack"/>
      <w:bookmarkEnd w:id="14"/>
    </w:p>
    <w:p w14:paraId="2E84D956" w14:textId="77777777" w:rsidR="00B464BF" w:rsidRDefault="00B464BF" w:rsidP="00B464BF">
      <w:pPr>
        <w:pStyle w:val="Paragraphedeliste"/>
        <w:numPr>
          <w:ilvl w:val="0"/>
          <w:numId w:val="30"/>
        </w:numPr>
        <w:tabs>
          <w:tab w:val="left" w:pos="5480"/>
        </w:tabs>
      </w:pPr>
      <w:r>
        <w:t xml:space="preserve">  </w:t>
      </w:r>
    </w:p>
    <w:p w14:paraId="39928AE4" w14:textId="77777777" w:rsidR="00B464BF" w:rsidRDefault="00B464BF" w:rsidP="00B464BF">
      <w:pPr>
        <w:pStyle w:val="Paragraphedeliste"/>
        <w:numPr>
          <w:ilvl w:val="0"/>
          <w:numId w:val="30"/>
        </w:numPr>
        <w:tabs>
          <w:tab w:val="left" w:pos="5480"/>
        </w:tabs>
      </w:pPr>
      <w:r>
        <w:t xml:space="preserve">  </w:t>
      </w:r>
    </w:p>
    <w:p w14:paraId="45E70DB7" w14:textId="77777777" w:rsidR="00B464BF" w:rsidRDefault="00B464BF" w:rsidP="00B464BF">
      <w:pPr>
        <w:pStyle w:val="Paragraphedeliste"/>
        <w:tabs>
          <w:tab w:val="left" w:pos="5480"/>
        </w:tabs>
        <w:ind w:left="1080"/>
      </w:pPr>
    </w:p>
    <w:p w14:paraId="4C060ADC" w14:textId="77777777" w:rsidR="00B464BF" w:rsidRDefault="00B464BF" w:rsidP="0078272F">
      <w:pPr>
        <w:pStyle w:val="rubrique"/>
      </w:pPr>
      <w:r>
        <w:t xml:space="preserve">QUESTIONS ADMINISTRATIVES </w:t>
      </w:r>
    </w:p>
    <w:p w14:paraId="1EDB6A8C" w14:textId="77777777" w:rsidR="00B464BF" w:rsidRDefault="0085781A" w:rsidP="00B464BF">
      <w:pPr>
        <w:pStyle w:val="Paragraphedeliste"/>
        <w:numPr>
          <w:ilvl w:val="0"/>
          <w:numId w:val="31"/>
        </w:numPr>
        <w:tabs>
          <w:tab w:val="left" w:pos="5480"/>
        </w:tabs>
      </w:pPr>
      <w:r>
        <w:t>[</w:t>
      </w:r>
      <w:r w:rsidRPr="0078272F">
        <w:rPr>
          <w:rStyle w:val="illisible"/>
        </w:rPr>
        <w:t>Mot illisible</w:t>
      </w:r>
      <w:r>
        <w:t xml:space="preserve">]  </w:t>
      </w:r>
      <w:r w:rsidRPr="0078272F">
        <w:rPr>
          <w:rStyle w:val="illisible"/>
        </w:rPr>
        <w:t>SIA</w:t>
      </w:r>
      <w:r>
        <w:t xml:space="preserve"> [</w:t>
      </w:r>
      <w:r w:rsidRPr="0078272F">
        <w:rPr>
          <w:rStyle w:val="illisible"/>
        </w:rPr>
        <w:t>mot illisible</w:t>
      </w:r>
      <w:r>
        <w:t xml:space="preserve">]  = imitation faite par personne </w:t>
      </w:r>
      <w:r w:rsidRPr="0078272F">
        <w:rPr>
          <w:rStyle w:val="personne"/>
        </w:rPr>
        <w:t>FLL</w:t>
      </w:r>
    </w:p>
    <w:p w14:paraId="6293416B" w14:textId="77777777" w:rsidR="00B464BF" w:rsidRPr="0078272F" w:rsidRDefault="00B464BF" w:rsidP="00B464BF">
      <w:pPr>
        <w:pStyle w:val="Paragraphedeliste"/>
        <w:numPr>
          <w:ilvl w:val="0"/>
          <w:numId w:val="31"/>
        </w:numPr>
        <w:tabs>
          <w:tab w:val="left" w:pos="5480"/>
        </w:tabs>
        <w:rPr>
          <w:rStyle w:val="personne"/>
        </w:rPr>
      </w:pPr>
      <w:r w:rsidRPr="0078272F">
        <w:rPr>
          <w:rStyle w:val="personne"/>
        </w:rPr>
        <w:t>Braffort</w:t>
      </w:r>
    </w:p>
    <w:p w14:paraId="4641876D" w14:textId="77777777" w:rsidR="00B464BF" w:rsidRDefault="00B464BF" w:rsidP="00B464BF">
      <w:pPr>
        <w:pStyle w:val="Paragraphedeliste"/>
        <w:numPr>
          <w:ilvl w:val="0"/>
          <w:numId w:val="31"/>
        </w:numPr>
        <w:tabs>
          <w:tab w:val="left" w:pos="5480"/>
        </w:tabs>
      </w:pPr>
      <w:proofErr w:type="spellStart"/>
      <w:r w:rsidRPr="0078272F">
        <w:rPr>
          <w:rStyle w:val="personne"/>
        </w:rPr>
        <w:t>Bens</w:t>
      </w:r>
      <w:r>
        <w:t>_le</w:t>
      </w:r>
      <w:proofErr w:type="spellEnd"/>
      <w:r>
        <w:t xml:space="preserve"> Midi [</w:t>
      </w:r>
      <w:r w:rsidRPr="0078272F">
        <w:rPr>
          <w:rStyle w:val="illisible"/>
        </w:rPr>
        <w:t>mot illisible</w:t>
      </w:r>
      <w:r>
        <w:t>]</w:t>
      </w:r>
    </w:p>
    <w:p w14:paraId="5AF54D78" w14:textId="77777777" w:rsidR="00B464BF" w:rsidRDefault="00B464BF" w:rsidP="00B464BF">
      <w:pPr>
        <w:pStyle w:val="Paragraphedeliste"/>
        <w:numPr>
          <w:ilvl w:val="0"/>
          <w:numId w:val="31"/>
        </w:numPr>
        <w:tabs>
          <w:tab w:val="left" w:pos="5480"/>
        </w:tabs>
      </w:pPr>
      <w:r>
        <w:t xml:space="preserve">  </w:t>
      </w:r>
    </w:p>
    <w:p w14:paraId="0FA9CB84" w14:textId="77777777" w:rsidR="00B464BF" w:rsidRDefault="0085781A" w:rsidP="00B464BF">
      <w:pPr>
        <w:pStyle w:val="Paragraphedeliste"/>
        <w:numPr>
          <w:ilvl w:val="0"/>
          <w:numId w:val="31"/>
        </w:numPr>
        <w:tabs>
          <w:tab w:val="left" w:pos="5480"/>
        </w:tabs>
      </w:pPr>
      <w:r>
        <w:t xml:space="preserve">Invité d’honneur = </w:t>
      </w:r>
      <w:r w:rsidRPr="0078272F">
        <w:rPr>
          <w:rStyle w:val="personne"/>
        </w:rPr>
        <w:t>R. Faure</w:t>
      </w:r>
      <w:r w:rsidR="00B464BF">
        <w:t xml:space="preserve">  </w:t>
      </w:r>
    </w:p>
    <w:p w14:paraId="7FF12F09" w14:textId="77777777" w:rsidR="00B464BF" w:rsidRDefault="0085781A" w:rsidP="00B464BF">
      <w:pPr>
        <w:pStyle w:val="Paragraphedeliste"/>
        <w:numPr>
          <w:ilvl w:val="0"/>
          <w:numId w:val="31"/>
        </w:numPr>
        <w:tabs>
          <w:tab w:val="left" w:pos="5480"/>
        </w:tabs>
      </w:pPr>
      <w:r>
        <w:t xml:space="preserve">Prochaine date. </w:t>
      </w:r>
    </w:p>
    <w:p w14:paraId="62A6734A" w14:textId="77777777" w:rsidR="00B464BF" w:rsidRDefault="00B464BF" w:rsidP="00B464BF">
      <w:pPr>
        <w:tabs>
          <w:tab w:val="left" w:pos="5480"/>
        </w:tabs>
      </w:pPr>
    </w:p>
    <w:p w14:paraId="26A1C403" w14:textId="77777777" w:rsidR="00B464BF" w:rsidRDefault="00B464BF" w:rsidP="0078272F">
      <w:pPr>
        <w:pStyle w:val="rubrique"/>
      </w:pPr>
      <w:r>
        <w:t xml:space="preserve">RELATIONS EXTERIEURES </w:t>
      </w:r>
    </w:p>
    <w:p w14:paraId="26E970AC" w14:textId="77777777" w:rsidR="00B464BF" w:rsidRDefault="00B464BF" w:rsidP="00B464BF">
      <w:pPr>
        <w:pStyle w:val="Paragraphedeliste"/>
        <w:numPr>
          <w:ilvl w:val="0"/>
          <w:numId w:val="32"/>
        </w:numPr>
        <w:tabs>
          <w:tab w:val="left" w:pos="5480"/>
        </w:tabs>
      </w:pPr>
      <w:r>
        <w:t xml:space="preserve">Conversation avec le </w:t>
      </w:r>
      <w:r w:rsidRPr="0078272F">
        <w:rPr>
          <w:rStyle w:val="personne"/>
        </w:rPr>
        <w:t>Professeur Puech</w:t>
      </w:r>
      <w:r>
        <w:t xml:space="preserve"> sur les </w:t>
      </w:r>
      <w:r w:rsidRPr="0078272F">
        <w:rPr>
          <w:rStyle w:val="notion"/>
        </w:rPr>
        <w:t>religions potentielles</w:t>
      </w:r>
    </w:p>
    <w:p w14:paraId="64943832" w14:textId="77777777" w:rsidR="00B464BF" w:rsidRDefault="00B464BF" w:rsidP="00B464BF">
      <w:pPr>
        <w:pStyle w:val="Paragraphedeliste"/>
        <w:numPr>
          <w:ilvl w:val="0"/>
          <w:numId w:val="32"/>
        </w:numPr>
        <w:tabs>
          <w:tab w:val="left" w:pos="5480"/>
        </w:tabs>
      </w:pPr>
      <w:proofErr w:type="spellStart"/>
      <w:r>
        <w:t>Exercises</w:t>
      </w:r>
      <w:proofErr w:type="spellEnd"/>
      <w:r>
        <w:t xml:space="preserve"> d’un jeune Oulipien (</w:t>
      </w:r>
      <w:r w:rsidRPr="0078272F">
        <w:rPr>
          <w:rStyle w:val="personne"/>
        </w:rPr>
        <w:t xml:space="preserve">David </w:t>
      </w:r>
      <w:proofErr w:type="spellStart"/>
      <w:r w:rsidRPr="0078272F">
        <w:rPr>
          <w:rStyle w:val="personne"/>
        </w:rPr>
        <w:t>Sullerot</w:t>
      </w:r>
      <w:proofErr w:type="spellEnd"/>
      <w:r>
        <w:t xml:space="preserve">) </w:t>
      </w:r>
    </w:p>
    <w:p w14:paraId="253CBB78" w14:textId="77777777" w:rsidR="007C79B1" w:rsidRPr="005C5953" w:rsidRDefault="007C79B1" w:rsidP="005C5953">
      <w:pPr>
        <w:tabs>
          <w:tab w:val="left" w:pos="5480"/>
        </w:tabs>
      </w:pPr>
    </w:p>
    <w:sectPr w:rsidR="007C79B1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Clara de Raigniac" w:date="2016-01-04T23:51:00Z" w:initials="CdR">
    <w:p w14:paraId="1E3FC3EF" w14:textId="77777777" w:rsidR="001C198D" w:rsidRDefault="001C198D">
      <w:pPr>
        <w:pStyle w:val="Commentaire"/>
      </w:pPr>
      <w:r>
        <w:rPr>
          <w:rStyle w:val="Marquedecommentaire"/>
        </w:rPr>
        <w:annotationRef/>
      </w:r>
      <w:r>
        <w:t xml:space="preserve">Quand il y a plusieurs ordres du jours comme ça, je propose de TOUS les recopier ; il y a souvent des petites </w:t>
      </w:r>
      <w:proofErr w:type="gramStart"/>
      <w:r>
        <w:t>variation</w:t>
      </w:r>
      <w:proofErr w:type="gramEnd"/>
      <w:r>
        <w:t xml:space="preserve"> manuscrites qu’il ne serait pas scientifique de compiler.</w:t>
      </w:r>
    </w:p>
  </w:comment>
  <w:comment w:id="13" w:author="Invité" w:date="2015-12-10T16:28:00Z" w:initials="I">
    <w:p w14:paraId="0F4C62A5" w14:textId="77777777" w:rsidR="0085781A" w:rsidRDefault="0085781A">
      <w:pPr>
        <w:pStyle w:val="Commentaire"/>
      </w:pPr>
      <w:r>
        <w:rPr>
          <w:rStyle w:val="Marquedecommentaire"/>
        </w:rPr>
        <w:annotationRef/>
      </w:r>
      <w:r>
        <w:t xml:space="preserve">Sur la page 1 du scan 10010053 il y a écrit Les Cerveaux Réunis ; Que dois-je noter ?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3FC3EF" w15:done="0"/>
  <w15:commentEx w15:paraId="0F4C62A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 w15:restartNumberingAfterBreak="0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22C3C55"/>
    <w:multiLevelType w:val="hybridMultilevel"/>
    <w:tmpl w:val="953ED908"/>
    <w:lvl w:ilvl="0" w:tplc="1520F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3268F5"/>
    <w:multiLevelType w:val="hybridMultilevel"/>
    <w:tmpl w:val="125A66B2"/>
    <w:lvl w:ilvl="0" w:tplc="7B8C1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81A27E2"/>
    <w:multiLevelType w:val="hybridMultilevel"/>
    <w:tmpl w:val="F362A0A0"/>
    <w:lvl w:ilvl="0" w:tplc="58482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8" w15:restartNumberingAfterBreak="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053AD6"/>
    <w:multiLevelType w:val="hybridMultilevel"/>
    <w:tmpl w:val="205E198E"/>
    <w:lvl w:ilvl="0" w:tplc="FF8A10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7"/>
  </w:num>
  <w:num w:numId="4">
    <w:abstractNumId w:val="31"/>
  </w:num>
  <w:num w:numId="5">
    <w:abstractNumId w:val="23"/>
  </w:num>
  <w:num w:numId="6">
    <w:abstractNumId w:val="28"/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21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6"/>
  </w:num>
  <w:num w:numId="22">
    <w:abstractNumId w:val="20"/>
  </w:num>
  <w:num w:numId="23">
    <w:abstractNumId w:val="18"/>
  </w:num>
  <w:num w:numId="24">
    <w:abstractNumId w:val="22"/>
  </w:num>
  <w:num w:numId="25">
    <w:abstractNumId w:val="13"/>
  </w:num>
  <w:num w:numId="26">
    <w:abstractNumId w:val="17"/>
  </w:num>
  <w:num w:numId="27">
    <w:abstractNumId w:val="29"/>
  </w:num>
  <w:num w:numId="28">
    <w:abstractNumId w:val="15"/>
  </w:num>
  <w:num w:numId="29">
    <w:abstractNumId w:val="30"/>
  </w:num>
  <w:num w:numId="30">
    <w:abstractNumId w:val="14"/>
  </w:num>
  <w:num w:numId="31">
    <w:abstractNumId w:val="24"/>
  </w:num>
  <w:num w:numId="32">
    <w:abstractNumId w:val="2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lara de Raigniac">
    <w15:presenceInfo w15:providerId="Windows Live" w15:userId="84b09226cf9ebd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ADF"/>
    <w:rsid w:val="00035F15"/>
    <w:rsid w:val="0004424A"/>
    <w:rsid w:val="000D6D29"/>
    <w:rsid w:val="001042D8"/>
    <w:rsid w:val="00130A10"/>
    <w:rsid w:val="001863E9"/>
    <w:rsid w:val="00192BF8"/>
    <w:rsid w:val="001C198D"/>
    <w:rsid w:val="001E637C"/>
    <w:rsid w:val="001F12B1"/>
    <w:rsid w:val="002511D0"/>
    <w:rsid w:val="00276EF6"/>
    <w:rsid w:val="00305C3B"/>
    <w:rsid w:val="00316638"/>
    <w:rsid w:val="00321541"/>
    <w:rsid w:val="00335E53"/>
    <w:rsid w:val="003D570D"/>
    <w:rsid w:val="00430E93"/>
    <w:rsid w:val="00480374"/>
    <w:rsid w:val="0049358E"/>
    <w:rsid w:val="004A64BF"/>
    <w:rsid w:val="004D74A9"/>
    <w:rsid w:val="00503B57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8272F"/>
    <w:rsid w:val="00783CA9"/>
    <w:rsid w:val="00796425"/>
    <w:rsid w:val="007A541D"/>
    <w:rsid w:val="007C79B1"/>
    <w:rsid w:val="007F61C9"/>
    <w:rsid w:val="00832DDF"/>
    <w:rsid w:val="00834493"/>
    <w:rsid w:val="0085781A"/>
    <w:rsid w:val="008658B3"/>
    <w:rsid w:val="0089545B"/>
    <w:rsid w:val="009D3A12"/>
    <w:rsid w:val="009E7A7C"/>
    <w:rsid w:val="00A20568"/>
    <w:rsid w:val="00A45209"/>
    <w:rsid w:val="00A841D9"/>
    <w:rsid w:val="00AF5BBC"/>
    <w:rsid w:val="00B40D2C"/>
    <w:rsid w:val="00B45BF4"/>
    <w:rsid w:val="00B464BF"/>
    <w:rsid w:val="00BD38A2"/>
    <w:rsid w:val="00BD4EF4"/>
    <w:rsid w:val="00BF1B54"/>
    <w:rsid w:val="00C73CFA"/>
    <w:rsid w:val="00CB1ADF"/>
    <w:rsid w:val="00D06BBA"/>
    <w:rsid w:val="00D74D56"/>
    <w:rsid w:val="00E018DC"/>
    <w:rsid w:val="00E6283D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ACDFF9"/>
  <w14:defaultImageDpi w14:val="300"/>
  <w15:docId w15:val="{A4EE68FE-A7FE-4219-AE72-62BE570B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58E"/>
  </w:style>
  <w:style w:type="paragraph" w:styleId="Titre1">
    <w:name w:val="heading 1"/>
    <w:basedOn w:val="Normal"/>
    <w:next w:val="Normal"/>
    <w:link w:val="Titre1Car"/>
    <w:uiPriority w:val="9"/>
    <w:qFormat/>
    <w:rsid w:val="0049358E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358E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358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4935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49358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49358E"/>
    <w:rPr>
      <w:sz w:val="20"/>
      <w:szCs w:val="20"/>
    </w:rPr>
  </w:style>
  <w:style w:type="character" w:styleId="Appelnotedebasdep">
    <w:name w:val="footnote reference"/>
    <w:basedOn w:val="Policepardfaut"/>
    <w:semiHidden/>
    <w:rsid w:val="0049358E"/>
    <w:rPr>
      <w:vertAlign w:val="superscript"/>
    </w:rPr>
  </w:style>
  <w:style w:type="table" w:styleId="Grilledutableau">
    <w:name w:val="Table Grid"/>
    <w:basedOn w:val="TableauNormal"/>
    <w:uiPriority w:val="59"/>
    <w:rsid w:val="0049358E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49358E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49358E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49358E"/>
    <w:rPr>
      <w:color w:val="660066"/>
    </w:rPr>
  </w:style>
  <w:style w:type="character" w:customStyle="1" w:styleId="illisible">
    <w:name w:val="illisible"/>
    <w:uiPriority w:val="1"/>
    <w:qFormat/>
    <w:rsid w:val="0049358E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49358E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49358E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358E"/>
  </w:style>
  <w:style w:type="character" w:customStyle="1" w:styleId="CommentaireCar">
    <w:name w:val="Commentaire Car"/>
    <w:basedOn w:val="Policepardfaut"/>
    <w:link w:val="Commentaire"/>
    <w:uiPriority w:val="99"/>
    <w:semiHidden/>
    <w:rsid w:val="0049358E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358E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358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358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358E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49358E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49358E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49358E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49358E"/>
    <w:pPr>
      <w:ind w:left="720"/>
      <w:contextualSpacing/>
    </w:pPr>
  </w:style>
  <w:style w:type="paragraph" w:customStyle="1" w:styleId="rubrique">
    <w:name w:val="rubrique"/>
    <w:basedOn w:val="Normal"/>
    <w:qFormat/>
    <w:rsid w:val="0049358E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vit&#233;\Desktop\Camille%20Vue\Jeudi%2010%20D&#233;c\7.Feuilledestyle_2015-05-14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833BDD-D570-486F-90DC-F1A8CE2F9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7.Feuilledestyle_2015-05-14</Template>
  <TotalTime>4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Univeristé Sorbonne Nouvelle - Paris 3</Company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Invité</dc:creator>
  <cp:lastModifiedBy>Clara de Raigniac</cp:lastModifiedBy>
  <cp:revision>4</cp:revision>
  <dcterms:created xsi:type="dcterms:W3CDTF">2015-12-17T13:29:00Z</dcterms:created>
  <dcterms:modified xsi:type="dcterms:W3CDTF">2016-01-04T22:55:00Z</dcterms:modified>
</cp:coreProperties>
</file>