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747E7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616357">
        <w:rPr>
          <w:noProof/>
        </w:rPr>
        <w:t>10010051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187E489B" w14:textId="42B31BB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616357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040B02">
        <w:rPr>
          <w:noProof/>
        </w:rPr>
        <w:t>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Start w:id="3" w:name="_GoBack"/>
      <w:bookmarkEnd w:id="2"/>
      <w:bookmarkEnd w:id="3"/>
    </w:p>
    <w:p w14:paraId="3FB4141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7A7274AA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4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616357">
        <w:rPr>
          <w:noProof/>
        </w:rPr>
        <w:t>OJ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4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13F28935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5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616357">
        <w:rPr>
          <w:noProof/>
        </w:rPr>
        <w:t>08/01/1965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5A867C03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616357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6"/>
    </w:p>
    <w:p w14:paraId="74505D0C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7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61AEA">
        <w:rPr>
          <w:noProof/>
        </w:rPr>
        <w:t>JL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4A0E8D05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8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616357">
        <w:rPr>
          <w:noProof/>
        </w:rPr>
        <w:t>XX</w:t>
      </w:r>
      <w:r>
        <w:rPr>
          <w:noProof/>
        </w:rPr>
        <w:t> </w:t>
      </w:r>
      <w:r>
        <w:fldChar w:fldCharType="end"/>
      </w:r>
      <w:bookmarkEnd w:id="8"/>
    </w:p>
    <w:p w14:paraId="2B44D5CE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D61AEA"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 w:rsidR="00D61AEA">
        <w:instrText xml:space="preserve"> FORMTEXT </w:instrText>
      </w:r>
      <w:r w:rsidR="00D61AEA">
        <w:fldChar w:fldCharType="separate"/>
      </w:r>
      <w:r w:rsidR="00D61AEA">
        <w:rPr>
          <w:noProof/>
        </w:rPr>
        <w:t> </w:t>
      </w:r>
      <w:r w:rsidR="00D61AEA">
        <w:rPr>
          <w:noProof/>
        </w:rPr>
        <w:t>NA PB JQ FLL JD</w:t>
      </w:r>
      <w:r w:rsidR="00D61AEA">
        <w:rPr>
          <w:noProof/>
        </w:rPr>
        <w:t> </w:t>
      </w:r>
      <w:r w:rsidR="00D61AEA">
        <w:rPr>
          <w:noProof/>
        </w:rPr>
        <w:t> </w:t>
      </w:r>
      <w:r w:rsidR="00D61AEA">
        <w:rPr>
          <w:noProof/>
        </w:rPr>
        <w:t> </w:t>
      </w:r>
      <w:r w:rsidR="00D61AEA">
        <w:rPr>
          <w:noProof/>
        </w:rPr>
        <w:t> </w:t>
      </w:r>
      <w:r w:rsidR="00D61AEA">
        <w:fldChar w:fldCharType="end"/>
      </w:r>
      <w:bookmarkEnd w:id="9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0ACB0346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D61AEA"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 w:rsidR="00D61AEA">
        <w:instrText xml:space="preserve"> FORMTEXT </w:instrText>
      </w:r>
      <w:r w:rsidR="00D61AEA">
        <w:fldChar w:fldCharType="separate"/>
      </w:r>
      <w:r w:rsidR="00D61AEA">
        <w:rPr>
          <w:noProof/>
        </w:rPr>
        <w:t> </w:t>
      </w:r>
      <w:r w:rsidR="00D61AEA">
        <w:rPr>
          <w:noProof/>
        </w:rPr>
        <w:t> </w:t>
      </w:r>
      <w:r w:rsidR="00D61AEA">
        <w:rPr>
          <w:noProof/>
        </w:rPr>
        <w:t>Prof. Margat</w:t>
      </w:r>
      <w:r w:rsidR="00D61AEA">
        <w:rPr>
          <w:noProof/>
        </w:rPr>
        <w:t> </w:t>
      </w:r>
      <w:r w:rsidR="00D61AEA">
        <w:rPr>
          <w:noProof/>
        </w:rPr>
        <w:t> </w:t>
      </w:r>
      <w:r w:rsidR="00D61AEA">
        <w:rPr>
          <w:noProof/>
        </w:rPr>
        <w:t> </w:t>
      </w:r>
      <w:r w:rsidR="00D61AEA">
        <w:fldChar w:fldCharType="end"/>
      </w:r>
      <w:bookmarkEnd w:id="10"/>
    </w:p>
    <w:p w14:paraId="29495A31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7E15C165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2"/>
    </w:p>
    <w:p w14:paraId="23A9375B" w14:textId="77777777" w:rsidR="000D6D29" w:rsidRDefault="000D6D29"/>
    <w:p w14:paraId="2DBD54AF" w14:textId="77777777" w:rsidR="00130A10" w:rsidRDefault="00130A10"/>
    <w:p w14:paraId="53668102" w14:textId="77777777" w:rsidR="00130A10" w:rsidRDefault="00130A10"/>
    <w:p w14:paraId="1E7015DA" w14:textId="77777777" w:rsidR="00130A10" w:rsidRDefault="00130A10"/>
    <w:p w14:paraId="4D0303CB" w14:textId="77777777" w:rsidR="00130A10" w:rsidRDefault="00130A10"/>
    <w:p w14:paraId="07B5540C" w14:textId="77777777" w:rsidR="00130A10" w:rsidRDefault="00130A10"/>
    <w:p w14:paraId="526606E8" w14:textId="77777777" w:rsidR="00130A10" w:rsidRDefault="00130A10"/>
    <w:p w14:paraId="2F23D51D" w14:textId="77777777" w:rsidR="00130A10" w:rsidRDefault="00130A10"/>
    <w:p w14:paraId="0CB3836B" w14:textId="77777777" w:rsidR="00130A10" w:rsidRDefault="00130A10"/>
    <w:p w14:paraId="5DC55717" w14:textId="77777777" w:rsidR="00130A10" w:rsidRDefault="00130A10"/>
    <w:p w14:paraId="76AB0889" w14:textId="77777777" w:rsidR="00130A10" w:rsidRDefault="00130A10"/>
    <w:p w14:paraId="1A73614A" w14:textId="77777777" w:rsidR="00130A10" w:rsidRDefault="00130A10"/>
    <w:p w14:paraId="57680E8D" w14:textId="77777777" w:rsidR="00130A10" w:rsidRDefault="00130A10"/>
    <w:p w14:paraId="4E0319AE" w14:textId="77777777" w:rsidR="00130A10" w:rsidRDefault="00130A10"/>
    <w:p w14:paraId="67FCF59C" w14:textId="77777777" w:rsidR="00130A10" w:rsidRDefault="00130A10"/>
    <w:p w14:paraId="6E6753DC" w14:textId="77777777" w:rsidR="00130A10" w:rsidRDefault="00130A10"/>
    <w:p w14:paraId="0D09183C" w14:textId="77777777" w:rsidR="00130A10" w:rsidRDefault="00130A10"/>
    <w:p w14:paraId="30F36C45" w14:textId="77777777" w:rsidR="001E637C" w:rsidRDefault="00616357" w:rsidP="004A26D0">
      <w:pPr>
        <w:pStyle w:val="incipit"/>
      </w:pPr>
      <w:r>
        <w:t>OuLiPo</w:t>
      </w:r>
    </w:p>
    <w:p w14:paraId="058D6EEF" w14:textId="77777777" w:rsidR="00616357" w:rsidRDefault="00616357" w:rsidP="004A26D0">
      <w:pPr>
        <w:pStyle w:val="incipit"/>
      </w:pPr>
      <w:r>
        <w:t>Réunion du Vendredi 11 Décervelage 93</w:t>
      </w:r>
    </w:p>
    <w:p w14:paraId="1DE56E77" w14:textId="77777777" w:rsidR="00616357" w:rsidRDefault="00616357" w:rsidP="004A26D0">
      <w:pPr>
        <w:pStyle w:val="incipit"/>
      </w:pPr>
      <w:r>
        <w:t>(vulg : 8 janvier 1965)</w:t>
      </w:r>
    </w:p>
    <w:p w14:paraId="05CB8215" w14:textId="77777777" w:rsidR="00616357" w:rsidRDefault="00616357" w:rsidP="00040B02">
      <w:pPr>
        <w:pStyle w:val="incipit"/>
      </w:pPr>
    </w:p>
    <w:p w14:paraId="6B4A119B" w14:textId="77777777" w:rsidR="00616357" w:rsidRDefault="00616357" w:rsidP="00040B02">
      <w:pPr>
        <w:pStyle w:val="incipit"/>
      </w:pPr>
      <w:r>
        <w:t>Ordre du jour proposé</w:t>
      </w:r>
    </w:p>
    <w:p w14:paraId="13924712" w14:textId="77777777" w:rsidR="00616357" w:rsidRDefault="00616357" w:rsidP="00040B02">
      <w:pPr>
        <w:pStyle w:val="incipit"/>
      </w:pPr>
    </w:p>
    <w:p w14:paraId="6DBD3668" w14:textId="77777777" w:rsidR="00616357" w:rsidRDefault="00D61AEA" w:rsidP="00040B02">
      <w:pPr>
        <w:pStyle w:val="incipit"/>
      </w:pPr>
      <w:r>
        <w:t xml:space="preserve">ABSENCES EXCUSEES (et regrettées) : </w:t>
      </w:r>
      <w:r w:rsidR="00616357" w:rsidRPr="004A26D0">
        <w:rPr>
          <w:rStyle w:val="personne"/>
        </w:rPr>
        <w:t>J. Bens</w:t>
      </w:r>
      <w:r w:rsidR="00616357">
        <w:t xml:space="preserve">, </w:t>
      </w:r>
      <w:r w:rsidR="00616357" w:rsidRPr="004A26D0">
        <w:rPr>
          <w:rStyle w:val="personne"/>
        </w:rPr>
        <w:t>C. Berge</w:t>
      </w:r>
      <w:r w:rsidR="00616357">
        <w:t xml:space="preserve">, </w:t>
      </w:r>
      <w:r w:rsidR="00616357" w:rsidRPr="004A26D0">
        <w:rPr>
          <w:rStyle w:val="personne"/>
        </w:rPr>
        <w:t>R. Queneau</w:t>
      </w:r>
      <w:r w:rsidR="00616357">
        <w:t xml:space="preserve"> (</w:t>
      </w:r>
      <w:r w:rsidR="00616357" w:rsidRPr="004A26D0">
        <w:rPr>
          <w:rStyle w:val="personne"/>
        </w:rPr>
        <w:t>F.LL</w:t>
      </w:r>
      <w:r w:rsidR="00616357">
        <w:t>)</w:t>
      </w:r>
    </w:p>
    <w:p w14:paraId="0EDD2ED1" w14:textId="77777777" w:rsidR="006C6E4A" w:rsidRDefault="006C6E4A" w:rsidP="00040B02">
      <w:pPr>
        <w:pStyle w:val="incipit"/>
      </w:pPr>
      <w:r>
        <w:t xml:space="preserve">Accueil de votre invité : </w:t>
      </w:r>
      <w:r w:rsidRPr="00D61AEA">
        <w:rPr>
          <w:rStyle w:val="personne"/>
        </w:rPr>
        <w:t>Margot</w:t>
      </w:r>
    </w:p>
    <w:p w14:paraId="5659C54B" w14:textId="77777777" w:rsidR="00616357" w:rsidRDefault="00616357" w:rsidP="00616357">
      <w:pPr>
        <w:pStyle w:val="Paragraphedeliste"/>
        <w:tabs>
          <w:tab w:val="left" w:pos="5480"/>
        </w:tabs>
      </w:pPr>
    </w:p>
    <w:p w14:paraId="4CF29F05" w14:textId="77777777" w:rsidR="00616357" w:rsidRDefault="00616357" w:rsidP="004A26D0">
      <w:pPr>
        <w:pStyle w:val="rubrique"/>
      </w:pPr>
      <w:r>
        <w:t>ERUDITION </w:t>
      </w:r>
    </w:p>
    <w:p w14:paraId="12CB5551" w14:textId="77777777" w:rsidR="00616357" w:rsidRDefault="00616357" w:rsidP="00616357">
      <w:pPr>
        <w:pStyle w:val="Paragraphedeliste"/>
      </w:pPr>
    </w:p>
    <w:p w14:paraId="1D94B761" w14:textId="77777777" w:rsidR="00616357" w:rsidRDefault="00616357" w:rsidP="00616357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4A26D0">
        <w:rPr>
          <w:rStyle w:val="personne"/>
        </w:rPr>
        <w:t xml:space="preserve">Aramis </w:t>
      </w:r>
      <w:r w:rsidRPr="002858CC">
        <w:rPr>
          <w:rStyle w:val="notion"/>
        </w:rPr>
        <w:t>plagiaire</w:t>
      </w:r>
      <w:r>
        <w:t xml:space="preserve"> de </w:t>
      </w:r>
      <w:r w:rsidRPr="004A26D0">
        <w:rPr>
          <w:rStyle w:val="personne"/>
        </w:rPr>
        <w:t>Queval</w:t>
      </w:r>
      <w:r>
        <w:t xml:space="preserve">, </w:t>
      </w:r>
      <w:r w:rsidR="00D61AEA">
        <w:t>ou</w:t>
      </w:r>
      <w:r>
        <w:t xml:space="preserve"> la </w:t>
      </w:r>
      <w:r w:rsidRPr="00D61AEA">
        <w:t>poésie</w:t>
      </w:r>
      <w:r>
        <w:t xml:space="preserve"> </w:t>
      </w:r>
      <w:r w:rsidRPr="004A26D0">
        <w:rPr>
          <w:rStyle w:val="personne"/>
        </w:rPr>
        <w:t>Alexandre Dumasiate</w:t>
      </w:r>
      <w:r>
        <w:t xml:space="preserve"> par </w:t>
      </w:r>
      <w:r w:rsidRPr="004A26D0">
        <w:rPr>
          <w:rStyle w:val="personne"/>
        </w:rPr>
        <w:t>R. Queneau</w:t>
      </w:r>
    </w:p>
    <w:p w14:paraId="6D4BCB7E" w14:textId="77777777" w:rsidR="00616357" w:rsidRDefault="00616357" w:rsidP="00616357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4A26D0">
        <w:rPr>
          <w:rStyle w:val="notion"/>
        </w:rPr>
        <w:t>Pangrammes</w:t>
      </w:r>
      <w:r>
        <w:t xml:space="preserve"> et autres </w:t>
      </w:r>
      <w:r w:rsidRPr="004A26D0">
        <w:rPr>
          <w:rStyle w:val="notion"/>
        </w:rPr>
        <w:t>jeux alphabétiques</w:t>
      </w:r>
      <w:r>
        <w:t xml:space="preserve"> </w:t>
      </w:r>
    </w:p>
    <w:p w14:paraId="0FCA9703" w14:textId="77777777" w:rsidR="00616357" w:rsidRPr="00616357" w:rsidRDefault="00616357" w:rsidP="00616357">
      <w:pPr>
        <w:pStyle w:val="Paragraphedeliste"/>
        <w:tabs>
          <w:tab w:val="left" w:pos="5480"/>
        </w:tabs>
        <w:ind w:left="1440"/>
        <w:rPr>
          <w:lang w:val="en-US"/>
        </w:rPr>
      </w:pPr>
      <w:r w:rsidRPr="00616357">
        <w:rPr>
          <w:lang w:val="en-US"/>
        </w:rPr>
        <w:t>« XV quick nymphs beg fjord waltz »</w:t>
      </w:r>
    </w:p>
    <w:p w14:paraId="6A1019D7" w14:textId="77777777" w:rsidR="00616357" w:rsidRPr="004A26D0" w:rsidRDefault="00616357" w:rsidP="00616357">
      <w:pPr>
        <w:pStyle w:val="Paragraphedeliste"/>
        <w:tabs>
          <w:tab w:val="left" w:pos="5480"/>
        </w:tabs>
        <w:ind w:left="1440"/>
      </w:pPr>
      <w:r w:rsidRPr="004A26D0">
        <w:t>“Mysteriously”</w:t>
      </w:r>
    </w:p>
    <w:p w14:paraId="06BC3F73" w14:textId="77777777" w:rsidR="00616357" w:rsidRPr="004A26D0" w:rsidRDefault="00616357" w:rsidP="00616357">
      <w:pPr>
        <w:pStyle w:val="Paragraphedeliste"/>
        <w:tabs>
          <w:tab w:val="left" w:pos="5480"/>
        </w:tabs>
        <w:ind w:left="1440"/>
      </w:pPr>
    </w:p>
    <w:p w14:paraId="7EDAD94B" w14:textId="77777777" w:rsidR="00616357" w:rsidRDefault="00616357" w:rsidP="00616357">
      <w:pPr>
        <w:pStyle w:val="Paragraphedeliste"/>
        <w:tabs>
          <w:tab w:val="left" w:pos="5480"/>
        </w:tabs>
        <w:ind w:left="1440"/>
      </w:pPr>
      <w:r w:rsidRPr="00616357">
        <w:t xml:space="preserve">(Voir </w:t>
      </w:r>
      <w:r w:rsidRPr="004A26D0">
        <w:rPr>
          <w:rStyle w:val="titre"/>
        </w:rPr>
        <w:t>Scientific American</w:t>
      </w:r>
      <w:r w:rsidRPr="00616357">
        <w:t>, Décembre 1964, page 128,12</w:t>
      </w:r>
      <w:r>
        <w:t xml:space="preserve">9)…. par </w:t>
      </w:r>
      <w:r w:rsidRPr="004A26D0">
        <w:rPr>
          <w:rStyle w:val="personne"/>
        </w:rPr>
        <w:t>F. LL</w:t>
      </w:r>
    </w:p>
    <w:p w14:paraId="2CCF0D21" w14:textId="77777777" w:rsidR="00616357" w:rsidRDefault="00616357" w:rsidP="00616357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858CC">
        <w:t>Fatalité Séquentielle</w:t>
      </w:r>
      <w:r>
        <w:t xml:space="preserve"> </w:t>
      </w:r>
      <w:r w:rsidRPr="004A26D0">
        <w:rPr>
          <w:rStyle w:val="personne"/>
        </w:rPr>
        <w:t>Lescure</w:t>
      </w:r>
    </w:p>
    <w:p w14:paraId="1E3780A2" w14:textId="2C833D2C" w:rsidR="00616357" w:rsidRDefault="006C6E4A" w:rsidP="00616357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4A26D0">
        <w:rPr>
          <w:rStyle w:val="organisation"/>
        </w:rPr>
        <w:t>Oupeinpo</w:t>
      </w:r>
      <w:r>
        <w:t xml:space="preserve"> </w:t>
      </w:r>
      <w:r w:rsidR="002858CC">
        <w:rPr>
          <w:rStyle w:val="notion"/>
        </w:rPr>
        <w:t>Grille</w:t>
      </w:r>
      <w:r w:rsidR="00616357">
        <w:t xml:space="preserve">  </w:t>
      </w:r>
      <w:r w:rsidR="00616357" w:rsidRPr="004A26D0">
        <w:rPr>
          <w:rStyle w:val="personne"/>
        </w:rPr>
        <w:t>Lescure</w:t>
      </w:r>
    </w:p>
    <w:p w14:paraId="524E91EE" w14:textId="20E547E6" w:rsidR="00616357" w:rsidRDefault="00616357" w:rsidP="00616357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4A26D0">
        <w:rPr>
          <w:rStyle w:val="personne"/>
        </w:rPr>
        <w:t>Roussel</w:t>
      </w:r>
      <w:r w:rsidR="006C6E4A">
        <w:t xml:space="preserve"> </w:t>
      </w:r>
    </w:p>
    <w:p w14:paraId="2B413174" w14:textId="77777777" w:rsidR="00BC6725" w:rsidRDefault="00BC6725" w:rsidP="00BC6725">
      <w:pPr>
        <w:pStyle w:val="Paragraphedeliste"/>
        <w:tabs>
          <w:tab w:val="left" w:pos="5480"/>
        </w:tabs>
        <w:ind w:left="1440"/>
      </w:pPr>
    </w:p>
    <w:p w14:paraId="7F12E862" w14:textId="77777777" w:rsidR="00BC6725" w:rsidRDefault="00BC6725" w:rsidP="004A26D0">
      <w:pPr>
        <w:pStyle w:val="rubrique"/>
      </w:pPr>
      <w:r>
        <w:t>CREATION </w:t>
      </w:r>
    </w:p>
    <w:p w14:paraId="1369EF1E" w14:textId="77777777" w:rsidR="00BC6725" w:rsidRDefault="00BC6725" w:rsidP="00BC6725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4A26D0">
        <w:rPr>
          <w:rStyle w:val="notion"/>
        </w:rPr>
        <w:t>Carrés latins et orthogonaux</w:t>
      </w:r>
      <w:r>
        <w:t xml:space="preserve">……….. par </w:t>
      </w:r>
      <w:r w:rsidRPr="004A26D0">
        <w:rPr>
          <w:rStyle w:val="personne"/>
        </w:rPr>
        <w:t>C. Berge</w:t>
      </w:r>
      <w:r>
        <w:t xml:space="preserve"> (</w:t>
      </w:r>
      <w:r w:rsidRPr="004A26D0">
        <w:rPr>
          <w:rStyle w:val="personne"/>
        </w:rPr>
        <w:t>F. LL</w:t>
      </w:r>
      <w:r>
        <w:t>)</w:t>
      </w:r>
    </w:p>
    <w:p w14:paraId="6206FA95" w14:textId="77777777" w:rsidR="00BC6725" w:rsidRDefault="00BC6725" w:rsidP="00BC6725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4A26D0">
        <w:rPr>
          <w:rStyle w:val="notion"/>
        </w:rPr>
        <w:t>Textes circulaires</w:t>
      </w:r>
      <w:r>
        <w:t xml:space="preserve">................ par </w:t>
      </w:r>
      <w:r w:rsidRPr="004A26D0">
        <w:rPr>
          <w:rStyle w:val="personne"/>
        </w:rPr>
        <w:t>F. LL</w:t>
      </w:r>
    </w:p>
    <w:p w14:paraId="40C8182C" w14:textId="77777777" w:rsidR="00BC6725" w:rsidRDefault="00BC6725" w:rsidP="00BC6725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4A26D0">
        <w:rPr>
          <w:rStyle w:val="organisation"/>
        </w:rPr>
        <w:t>Oupeinpo</w:t>
      </w:r>
      <w:r>
        <w:t xml:space="preserve"> : </w:t>
      </w:r>
      <w:r w:rsidRPr="004A26D0">
        <w:rPr>
          <w:rStyle w:val="notion"/>
        </w:rPr>
        <w:t>Puzzles combinatoires</w:t>
      </w:r>
      <w:r>
        <w:t xml:space="preserve">……………… par </w:t>
      </w:r>
      <w:r w:rsidRPr="004A26D0">
        <w:rPr>
          <w:rStyle w:val="personne"/>
        </w:rPr>
        <w:t>F. LL</w:t>
      </w:r>
    </w:p>
    <w:p w14:paraId="575414FE" w14:textId="42C0D51D" w:rsidR="00BC6725" w:rsidRDefault="00BC6725" w:rsidP="00BC6725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2858CC">
        <w:t>Les</w:t>
      </w:r>
      <w:r w:rsidRPr="004A26D0">
        <w:rPr>
          <w:rStyle w:val="notion"/>
        </w:rPr>
        <w:t xml:space="preserve"> </w:t>
      </w:r>
      <w:r w:rsidR="002858CC">
        <w:rPr>
          <w:rStyle w:val="notion"/>
        </w:rPr>
        <w:t>grilles</w:t>
      </w:r>
      <w:r>
        <w:t xml:space="preserve"> </w:t>
      </w:r>
      <w:r w:rsidRPr="004A26D0">
        <w:rPr>
          <w:rStyle w:val="personne"/>
        </w:rPr>
        <w:t>N. Arnaud</w:t>
      </w:r>
    </w:p>
    <w:p w14:paraId="1CC02CF1" w14:textId="41CE97D4" w:rsidR="00BC6725" w:rsidRDefault="00BC6725" w:rsidP="00BC6725">
      <w:pPr>
        <w:pStyle w:val="Paragraphedeliste"/>
        <w:numPr>
          <w:ilvl w:val="0"/>
          <w:numId w:val="31"/>
        </w:numPr>
        <w:tabs>
          <w:tab w:val="left" w:pos="5480"/>
        </w:tabs>
      </w:pPr>
    </w:p>
    <w:p w14:paraId="07CEB4DE" w14:textId="77777777" w:rsidR="002858CC" w:rsidRDefault="00BC6725" w:rsidP="002858CC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t xml:space="preserve">  </w:t>
      </w:r>
    </w:p>
    <w:p w14:paraId="3F9DDC89" w14:textId="646C434B" w:rsidR="002858CC" w:rsidRDefault="002858CC" w:rsidP="002858CC">
      <w:pPr>
        <w:pStyle w:val="Paragraphedeliste"/>
        <w:numPr>
          <w:ilvl w:val="0"/>
          <w:numId w:val="31"/>
        </w:numPr>
        <w:tabs>
          <w:tab w:val="left" w:pos="5480"/>
        </w:tabs>
      </w:pPr>
    </w:p>
    <w:p w14:paraId="02147862" w14:textId="26224EF6" w:rsidR="00BC6725" w:rsidRDefault="00BC6725" w:rsidP="002858CC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t xml:space="preserve">  </w:t>
      </w:r>
    </w:p>
    <w:p w14:paraId="665AF95A" w14:textId="77777777" w:rsidR="00BC6725" w:rsidRDefault="00BC6725" w:rsidP="00BC6725">
      <w:pPr>
        <w:pStyle w:val="Paragraphedeliste"/>
        <w:tabs>
          <w:tab w:val="left" w:pos="5480"/>
        </w:tabs>
        <w:ind w:left="1080"/>
      </w:pPr>
    </w:p>
    <w:p w14:paraId="4B1CE2EA" w14:textId="77777777" w:rsidR="00BC6725" w:rsidRDefault="00BC6725" w:rsidP="004A26D0">
      <w:pPr>
        <w:pStyle w:val="rubrique"/>
      </w:pPr>
      <w:r>
        <w:lastRenderedPageBreak/>
        <w:t xml:space="preserve">ACTION </w:t>
      </w:r>
    </w:p>
    <w:p w14:paraId="2E3A0719" w14:textId="77777777" w:rsidR="00BC6725" w:rsidRDefault="00BC6725" w:rsidP="00BC6725">
      <w:pPr>
        <w:pStyle w:val="Paragraphedeliste"/>
        <w:numPr>
          <w:ilvl w:val="0"/>
          <w:numId w:val="32"/>
        </w:numPr>
        <w:tabs>
          <w:tab w:val="left" w:pos="5480"/>
        </w:tabs>
      </w:pPr>
      <w:r w:rsidRPr="004A26D0">
        <w:rPr>
          <w:rStyle w:val="organisation"/>
        </w:rPr>
        <w:t>Les cerveaux réunis</w:t>
      </w:r>
      <w:r>
        <w:t xml:space="preserve"> …………………. par Tout le monde</w:t>
      </w:r>
    </w:p>
    <w:p w14:paraId="032F06A1" w14:textId="77777777" w:rsidR="00BC6725" w:rsidRDefault="00BC6725" w:rsidP="00BC6725">
      <w:pPr>
        <w:pStyle w:val="Paragraphedeliste"/>
        <w:numPr>
          <w:ilvl w:val="0"/>
          <w:numId w:val="32"/>
        </w:numPr>
        <w:tabs>
          <w:tab w:val="left" w:pos="5480"/>
        </w:tabs>
      </w:pPr>
      <w:r w:rsidRPr="004A26D0">
        <w:rPr>
          <w:rStyle w:val="notion"/>
        </w:rPr>
        <w:t>Esclave</w:t>
      </w:r>
      <w:r>
        <w:t xml:space="preserve"> </w:t>
      </w:r>
      <w:r w:rsidRPr="004A26D0">
        <w:rPr>
          <w:rStyle w:val="personne"/>
        </w:rPr>
        <w:t>Duchateau</w:t>
      </w:r>
    </w:p>
    <w:p w14:paraId="3E1DF8F9" w14:textId="77777777" w:rsidR="00BC6725" w:rsidRDefault="00BC6725">
      <w:r>
        <w:br w:type="page"/>
      </w:r>
    </w:p>
    <w:p w14:paraId="1EE541ED" w14:textId="70DD5BE4" w:rsidR="00BC6725" w:rsidRDefault="00BC6725" w:rsidP="00BC6725">
      <w:pPr>
        <w:pStyle w:val="Paragraphedeliste"/>
        <w:numPr>
          <w:ilvl w:val="0"/>
          <w:numId w:val="32"/>
        </w:numPr>
        <w:tabs>
          <w:tab w:val="left" w:pos="5480"/>
        </w:tabs>
      </w:pPr>
      <w:r>
        <w:lastRenderedPageBreak/>
        <w:t xml:space="preserve"> </w:t>
      </w:r>
    </w:p>
    <w:p w14:paraId="5C1EE6EE" w14:textId="77777777" w:rsidR="00BC6725" w:rsidRDefault="00BC6725" w:rsidP="00BC6725">
      <w:pPr>
        <w:pStyle w:val="Paragraphedeliste"/>
        <w:numPr>
          <w:ilvl w:val="0"/>
          <w:numId w:val="32"/>
        </w:numPr>
        <w:tabs>
          <w:tab w:val="left" w:pos="5480"/>
        </w:tabs>
      </w:pPr>
      <w:r>
        <w:t xml:space="preserve">  </w:t>
      </w:r>
    </w:p>
    <w:p w14:paraId="288E1D64" w14:textId="77777777" w:rsidR="00BC6725" w:rsidRDefault="00BC6725" w:rsidP="00BC6725">
      <w:pPr>
        <w:pStyle w:val="Paragraphedeliste"/>
        <w:numPr>
          <w:ilvl w:val="0"/>
          <w:numId w:val="32"/>
        </w:numPr>
        <w:tabs>
          <w:tab w:val="left" w:pos="5480"/>
        </w:tabs>
      </w:pPr>
      <w:r>
        <w:t xml:space="preserve">  </w:t>
      </w:r>
    </w:p>
    <w:p w14:paraId="6F0A5280" w14:textId="77777777" w:rsidR="00BC6725" w:rsidRDefault="00BC6725" w:rsidP="00BC6725">
      <w:pPr>
        <w:pStyle w:val="Paragraphedeliste"/>
        <w:numPr>
          <w:ilvl w:val="0"/>
          <w:numId w:val="32"/>
        </w:numPr>
        <w:tabs>
          <w:tab w:val="left" w:pos="5480"/>
        </w:tabs>
      </w:pPr>
      <w:r>
        <w:t xml:space="preserve">  </w:t>
      </w:r>
    </w:p>
    <w:p w14:paraId="7A0BFC25" w14:textId="771B3A67" w:rsidR="00BC6725" w:rsidRDefault="00BC6725" w:rsidP="00BC6725">
      <w:pPr>
        <w:pStyle w:val="Paragraphedeliste"/>
        <w:numPr>
          <w:ilvl w:val="0"/>
          <w:numId w:val="32"/>
        </w:numPr>
        <w:tabs>
          <w:tab w:val="left" w:pos="5480"/>
        </w:tabs>
      </w:pPr>
      <w:r>
        <w:t>Prochaine réunion : Lundi 1</w:t>
      </w:r>
      <w:r w:rsidRPr="00BC6725">
        <w:t>er</w:t>
      </w:r>
      <w:r>
        <w:t xml:space="preserve"> février (Proposition de </w:t>
      </w:r>
      <w:r w:rsidRPr="00D61AEA">
        <w:rPr>
          <w:rStyle w:val="personne"/>
        </w:rPr>
        <w:t>CB</w:t>
      </w:r>
      <w:r>
        <w:t xml:space="preserve">, </w:t>
      </w:r>
      <w:r w:rsidRPr="00D61AEA">
        <w:rPr>
          <w:rStyle w:val="personne"/>
        </w:rPr>
        <w:t>RQ</w:t>
      </w:r>
      <w:r>
        <w:t xml:space="preserve">, </w:t>
      </w:r>
      <w:r w:rsidRPr="00D61AEA">
        <w:rPr>
          <w:rStyle w:val="personne"/>
        </w:rPr>
        <w:t>F.LL</w:t>
      </w:r>
      <w:r>
        <w:t xml:space="preserve">) </w:t>
      </w:r>
    </w:p>
    <w:p w14:paraId="38D51D30" w14:textId="77777777" w:rsidR="00BC6725" w:rsidRDefault="00BC6725" w:rsidP="00BC6725">
      <w:pPr>
        <w:pStyle w:val="Paragraphedeliste"/>
        <w:numPr>
          <w:ilvl w:val="0"/>
          <w:numId w:val="32"/>
        </w:numPr>
        <w:tabs>
          <w:tab w:val="left" w:pos="5480"/>
        </w:tabs>
      </w:pPr>
      <w:r>
        <w:t>Prochains invités</w:t>
      </w:r>
    </w:p>
    <w:p w14:paraId="62CD9D1E" w14:textId="77777777" w:rsidR="00BC6725" w:rsidRDefault="00BC6725" w:rsidP="00BC6725">
      <w:pPr>
        <w:tabs>
          <w:tab w:val="left" w:pos="5480"/>
        </w:tabs>
      </w:pPr>
    </w:p>
    <w:p w14:paraId="05116A35" w14:textId="77777777" w:rsidR="00BC6725" w:rsidRDefault="00BC6725" w:rsidP="00BC6725">
      <w:pPr>
        <w:pStyle w:val="Paragraphedeliste"/>
        <w:numPr>
          <w:ilvl w:val="0"/>
          <w:numId w:val="29"/>
        </w:numPr>
        <w:tabs>
          <w:tab w:val="left" w:pos="5480"/>
        </w:tabs>
      </w:pPr>
      <w:r>
        <w:t>DIVERS</w:t>
      </w:r>
    </w:p>
    <w:p w14:paraId="082432B9" w14:textId="77777777" w:rsidR="00BC6725" w:rsidRDefault="00BC6725" w:rsidP="00635674"/>
    <w:p w14:paraId="7589D05F" w14:textId="430BC718" w:rsidR="002858CC" w:rsidRDefault="002858CC">
      <w:r>
        <w:br w:type="page"/>
      </w:r>
    </w:p>
    <w:p w14:paraId="31235DC2" w14:textId="77777777" w:rsidR="002858CC" w:rsidRDefault="002858CC" w:rsidP="002858CC">
      <w:pPr>
        <w:pStyle w:val="incipit"/>
      </w:pPr>
      <w:r>
        <w:lastRenderedPageBreak/>
        <w:t>OuLiPo</w:t>
      </w:r>
    </w:p>
    <w:p w14:paraId="34D0B3F8" w14:textId="77777777" w:rsidR="002858CC" w:rsidRDefault="002858CC" w:rsidP="002858CC">
      <w:pPr>
        <w:pStyle w:val="incipit"/>
      </w:pPr>
      <w:r>
        <w:t>Réunion du Vendredi 11 Décervelage 93</w:t>
      </w:r>
    </w:p>
    <w:p w14:paraId="4594F86D" w14:textId="77777777" w:rsidR="002858CC" w:rsidRDefault="002858CC" w:rsidP="002858CC">
      <w:pPr>
        <w:pStyle w:val="incipit"/>
      </w:pPr>
      <w:r>
        <w:t>(vulg : 8 janvier 1965)</w:t>
      </w:r>
    </w:p>
    <w:p w14:paraId="7F0B4470" w14:textId="77777777" w:rsidR="002858CC" w:rsidRDefault="002858CC" w:rsidP="002858CC">
      <w:pPr>
        <w:pStyle w:val="incipit"/>
      </w:pPr>
    </w:p>
    <w:p w14:paraId="6E4D6A88" w14:textId="77777777" w:rsidR="002858CC" w:rsidRDefault="002858CC" w:rsidP="002858CC">
      <w:pPr>
        <w:pStyle w:val="incipit"/>
      </w:pPr>
      <w:r>
        <w:t>Ordre du jour proposé</w:t>
      </w:r>
    </w:p>
    <w:p w14:paraId="2AFCC856" w14:textId="77777777" w:rsidR="002858CC" w:rsidRDefault="002858CC" w:rsidP="002858CC">
      <w:pPr>
        <w:pStyle w:val="incipit"/>
      </w:pPr>
    </w:p>
    <w:p w14:paraId="3E9E587E" w14:textId="77777777" w:rsidR="002858CC" w:rsidRDefault="002858CC" w:rsidP="002858CC">
      <w:pPr>
        <w:pStyle w:val="incipit"/>
      </w:pPr>
      <w:r>
        <w:t xml:space="preserve">ABSENCES EXCUSEES (et regrettées) : </w:t>
      </w:r>
      <w:r w:rsidRPr="004A26D0">
        <w:rPr>
          <w:rStyle w:val="personne"/>
        </w:rPr>
        <w:t>J. Bens</w:t>
      </w:r>
      <w:r>
        <w:t xml:space="preserve">, </w:t>
      </w:r>
      <w:r w:rsidRPr="004A26D0">
        <w:rPr>
          <w:rStyle w:val="personne"/>
        </w:rPr>
        <w:t>C. Berge</w:t>
      </w:r>
      <w:r>
        <w:t xml:space="preserve">, </w:t>
      </w:r>
      <w:r w:rsidRPr="004A26D0">
        <w:rPr>
          <w:rStyle w:val="personne"/>
        </w:rPr>
        <w:t>R. Queneau</w:t>
      </w:r>
      <w:r>
        <w:t xml:space="preserve"> (</w:t>
      </w:r>
      <w:r w:rsidRPr="004A26D0">
        <w:rPr>
          <w:rStyle w:val="personne"/>
        </w:rPr>
        <w:t>F.LL</w:t>
      </w:r>
      <w:r>
        <w:t>)</w:t>
      </w:r>
    </w:p>
    <w:p w14:paraId="5BB5BE07" w14:textId="77777777" w:rsidR="002858CC" w:rsidRDefault="002858CC" w:rsidP="002858CC">
      <w:pPr>
        <w:pStyle w:val="incipit"/>
      </w:pPr>
      <w:r>
        <w:t xml:space="preserve">Accueil de votre invité : </w:t>
      </w:r>
      <w:r w:rsidRPr="00D61AEA">
        <w:rPr>
          <w:rStyle w:val="personne"/>
        </w:rPr>
        <w:t>Margot</w:t>
      </w:r>
    </w:p>
    <w:p w14:paraId="6647EDBB" w14:textId="77777777" w:rsidR="002858CC" w:rsidRDefault="002858CC" w:rsidP="002858CC">
      <w:pPr>
        <w:pStyle w:val="Paragraphedeliste"/>
        <w:tabs>
          <w:tab w:val="left" w:pos="5480"/>
        </w:tabs>
      </w:pPr>
    </w:p>
    <w:p w14:paraId="7077FAF1" w14:textId="77777777" w:rsidR="002858CC" w:rsidRDefault="002858CC" w:rsidP="002858CC">
      <w:pPr>
        <w:pStyle w:val="rubrique"/>
      </w:pPr>
      <w:r>
        <w:t>ERUDITION </w:t>
      </w:r>
    </w:p>
    <w:p w14:paraId="45E2F1DA" w14:textId="77777777" w:rsidR="002858CC" w:rsidRDefault="002858CC" w:rsidP="002858CC">
      <w:pPr>
        <w:pStyle w:val="Paragraphedeliste"/>
      </w:pPr>
    </w:p>
    <w:p w14:paraId="2CFAE141" w14:textId="77777777" w:rsidR="009A1588" w:rsidRDefault="009A1588" w:rsidP="009A1588">
      <w:pPr>
        <w:pStyle w:val="Paragraphedeliste"/>
        <w:numPr>
          <w:ilvl w:val="0"/>
          <w:numId w:val="35"/>
        </w:numPr>
      </w:pPr>
      <w:r w:rsidRPr="004A26D0">
        <w:rPr>
          <w:rStyle w:val="personne"/>
        </w:rPr>
        <w:t xml:space="preserve">Aramis </w:t>
      </w:r>
      <w:r w:rsidRPr="002858CC">
        <w:rPr>
          <w:rStyle w:val="notion"/>
        </w:rPr>
        <w:t>plagiaire</w:t>
      </w:r>
      <w:r>
        <w:t xml:space="preserve"> de </w:t>
      </w:r>
      <w:r w:rsidRPr="004A26D0">
        <w:rPr>
          <w:rStyle w:val="personne"/>
        </w:rPr>
        <w:t>Queval</w:t>
      </w:r>
      <w:r>
        <w:t xml:space="preserve">, ou la </w:t>
      </w:r>
      <w:r w:rsidRPr="00D61AEA">
        <w:t>poésie</w:t>
      </w:r>
      <w:r>
        <w:t xml:space="preserve"> </w:t>
      </w:r>
      <w:r w:rsidRPr="004A26D0">
        <w:rPr>
          <w:rStyle w:val="personne"/>
        </w:rPr>
        <w:t>Alexandre Dumasiate</w:t>
      </w:r>
      <w:r>
        <w:t xml:space="preserve"> par </w:t>
      </w:r>
      <w:r w:rsidRPr="004A26D0">
        <w:rPr>
          <w:rStyle w:val="personne"/>
        </w:rPr>
        <w:t>R. Queneau</w:t>
      </w:r>
    </w:p>
    <w:p w14:paraId="71F563DA" w14:textId="77777777" w:rsidR="009A1588" w:rsidRDefault="009A1588" w:rsidP="009A1588">
      <w:pPr>
        <w:pStyle w:val="Paragraphedeliste"/>
        <w:numPr>
          <w:ilvl w:val="0"/>
          <w:numId w:val="35"/>
        </w:numPr>
        <w:tabs>
          <w:tab w:val="left" w:pos="5480"/>
        </w:tabs>
      </w:pPr>
      <w:r w:rsidRPr="004A26D0">
        <w:rPr>
          <w:rStyle w:val="notion"/>
        </w:rPr>
        <w:t>Pangrammes</w:t>
      </w:r>
      <w:r>
        <w:t xml:space="preserve"> et autres </w:t>
      </w:r>
      <w:r w:rsidRPr="004A26D0">
        <w:rPr>
          <w:rStyle w:val="notion"/>
        </w:rPr>
        <w:t>jeux alphabétiques</w:t>
      </w:r>
      <w:r>
        <w:t xml:space="preserve"> </w:t>
      </w:r>
    </w:p>
    <w:p w14:paraId="6E049223" w14:textId="77777777" w:rsidR="009A1588" w:rsidRDefault="009A1588" w:rsidP="009A1588">
      <w:pPr>
        <w:pStyle w:val="Paragraphedeliste"/>
        <w:tabs>
          <w:tab w:val="left" w:pos="5480"/>
        </w:tabs>
        <w:ind w:left="1080"/>
        <w:rPr>
          <w:lang w:val="en-US"/>
        </w:rPr>
      </w:pPr>
      <w:r w:rsidRPr="002858CC">
        <w:rPr>
          <w:lang w:val="en-US"/>
        </w:rPr>
        <w:t>« XV quick nymphs beg fjord waltz »</w:t>
      </w:r>
    </w:p>
    <w:p w14:paraId="406730F1" w14:textId="77777777" w:rsidR="009A1588" w:rsidRDefault="009A1588" w:rsidP="009A1588">
      <w:pPr>
        <w:pStyle w:val="Paragraphedeliste"/>
        <w:tabs>
          <w:tab w:val="left" w:pos="5480"/>
        </w:tabs>
        <w:ind w:left="1080"/>
      </w:pPr>
      <w:r w:rsidRPr="004A26D0">
        <w:t>“Mysteriously”</w:t>
      </w:r>
    </w:p>
    <w:p w14:paraId="51CD5A80" w14:textId="77777777" w:rsidR="009A1588" w:rsidRPr="002858CC" w:rsidRDefault="009A1588" w:rsidP="009A1588">
      <w:pPr>
        <w:pStyle w:val="Paragraphedeliste"/>
        <w:tabs>
          <w:tab w:val="left" w:pos="5480"/>
        </w:tabs>
        <w:ind w:left="1080"/>
      </w:pPr>
      <w:r w:rsidRPr="00616357">
        <w:t xml:space="preserve">(Voir </w:t>
      </w:r>
      <w:r w:rsidRPr="004A26D0">
        <w:rPr>
          <w:rStyle w:val="titre"/>
        </w:rPr>
        <w:t>Scientific American</w:t>
      </w:r>
      <w:r w:rsidRPr="00616357">
        <w:t>, Décembre 1964, page 128,12</w:t>
      </w:r>
      <w:r>
        <w:t xml:space="preserve">9)…. par </w:t>
      </w:r>
      <w:r w:rsidRPr="004A26D0">
        <w:rPr>
          <w:rStyle w:val="personne"/>
        </w:rPr>
        <w:t>F. LL</w:t>
      </w:r>
    </w:p>
    <w:p w14:paraId="3A2955E9" w14:textId="77777777" w:rsidR="009A1588" w:rsidRDefault="009A1588" w:rsidP="009A1588">
      <w:pPr>
        <w:pStyle w:val="Paragraphedeliste"/>
        <w:numPr>
          <w:ilvl w:val="0"/>
          <w:numId w:val="35"/>
        </w:numPr>
        <w:tabs>
          <w:tab w:val="left" w:pos="5480"/>
        </w:tabs>
      </w:pPr>
      <w:r w:rsidRPr="002858CC">
        <w:t>Fatalité Séquentielle</w:t>
      </w:r>
      <w:r>
        <w:t xml:space="preserve"> </w:t>
      </w:r>
      <w:r w:rsidRPr="004A26D0">
        <w:rPr>
          <w:rStyle w:val="personne"/>
        </w:rPr>
        <w:t>Lescure</w:t>
      </w:r>
    </w:p>
    <w:p w14:paraId="2BB238A0" w14:textId="77777777" w:rsidR="009A1588" w:rsidRDefault="009A1588" w:rsidP="009A1588">
      <w:pPr>
        <w:pStyle w:val="Paragraphedeliste"/>
        <w:numPr>
          <w:ilvl w:val="0"/>
          <w:numId w:val="35"/>
        </w:numPr>
        <w:tabs>
          <w:tab w:val="left" w:pos="5480"/>
        </w:tabs>
      </w:pPr>
      <w:r w:rsidRPr="004A26D0">
        <w:rPr>
          <w:rStyle w:val="organisation"/>
        </w:rPr>
        <w:t>Oupeinpo</w:t>
      </w:r>
      <w:r>
        <w:t xml:space="preserve"> </w:t>
      </w:r>
      <w:r>
        <w:rPr>
          <w:rStyle w:val="notion"/>
        </w:rPr>
        <w:t>Grille</w:t>
      </w:r>
      <w:r>
        <w:t xml:space="preserve">  </w:t>
      </w:r>
      <w:r w:rsidRPr="004A26D0">
        <w:rPr>
          <w:rStyle w:val="personne"/>
        </w:rPr>
        <w:t>Lescure</w:t>
      </w:r>
    </w:p>
    <w:p w14:paraId="561315ED" w14:textId="60395526" w:rsidR="009A1588" w:rsidRDefault="009A1588" w:rsidP="009A1588">
      <w:pPr>
        <w:pStyle w:val="Paragraphedeliste"/>
        <w:numPr>
          <w:ilvl w:val="0"/>
          <w:numId w:val="35"/>
        </w:numPr>
        <w:tabs>
          <w:tab w:val="left" w:pos="5480"/>
        </w:tabs>
      </w:pPr>
      <w:r w:rsidRPr="004A26D0">
        <w:rPr>
          <w:rStyle w:val="personne"/>
        </w:rPr>
        <w:t>Roussel</w:t>
      </w:r>
      <w:r>
        <w:t xml:space="preserve"> </w:t>
      </w:r>
    </w:p>
    <w:p w14:paraId="72D85FB4" w14:textId="77777777" w:rsidR="002858CC" w:rsidRDefault="002858CC" w:rsidP="002858CC">
      <w:pPr>
        <w:pStyle w:val="Paragraphedeliste"/>
        <w:tabs>
          <w:tab w:val="left" w:pos="5480"/>
        </w:tabs>
        <w:ind w:left="1440"/>
      </w:pPr>
    </w:p>
    <w:p w14:paraId="71DC6836" w14:textId="77777777" w:rsidR="002858CC" w:rsidRDefault="002858CC" w:rsidP="002858CC">
      <w:pPr>
        <w:pStyle w:val="rubrique"/>
      </w:pPr>
      <w:r>
        <w:t>CREATION </w:t>
      </w:r>
    </w:p>
    <w:p w14:paraId="2F96C825" w14:textId="0B2C6DD9" w:rsidR="002858CC" w:rsidRDefault="002858CC" w:rsidP="00BB4235">
      <w:pPr>
        <w:pStyle w:val="Paragraphedeliste"/>
        <w:numPr>
          <w:ilvl w:val="0"/>
          <w:numId w:val="36"/>
        </w:numPr>
        <w:tabs>
          <w:tab w:val="left" w:pos="5480"/>
        </w:tabs>
      </w:pPr>
      <w:r w:rsidRPr="004A26D0">
        <w:rPr>
          <w:rStyle w:val="notion"/>
        </w:rPr>
        <w:t>Carrés latins et orthogonaux</w:t>
      </w:r>
      <w:r>
        <w:t xml:space="preserve">……….. par </w:t>
      </w:r>
      <w:r w:rsidRPr="004A26D0">
        <w:rPr>
          <w:rStyle w:val="personne"/>
        </w:rPr>
        <w:t>C. Berge</w:t>
      </w:r>
      <w:r>
        <w:t xml:space="preserve"> (</w:t>
      </w:r>
      <w:r w:rsidRPr="004A26D0">
        <w:rPr>
          <w:rStyle w:val="personne"/>
        </w:rPr>
        <w:t>F. LL</w:t>
      </w:r>
      <w:r>
        <w:t>)</w:t>
      </w:r>
    </w:p>
    <w:p w14:paraId="4688F5E7" w14:textId="77777777" w:rsidR="002858CC" w:rsidRDefault="002858CC" w:rsidP="00BB4235">
      <w:pPr>
        <w:pStyle w:val="Paragraphedeliste"/>
        <w:numPr>
          <w:ilvl w:val="0"/>
          <w:numId w:val="36"/>
        </w:numPr>
        <w:tabs>
          <w:tab w:val="left" w:pos="5480"/>
        </w:tabs>
      </w:pPr>
      <w:r w:rsidRPr="004A26D0">
        <w:rPr>
          <w:rStyle w:val="notion"/>
        </w:rPr>
        <w:t>Textes circulaires</w:t>
      </w:r>
      <w:r>
        <w:t xml:space="preserve">................ par </w:t>
      </w:r>
      <w:r w:rsidRPr="004A26D0">
        <w:rPr>
          <w:rStyle w:val="personne"/>
        </w:rPr>
        <w:t>F. LL</w:t>
      </w:r>
    </w:p>
    <w:p w14:paraId="0F4E7D2E" w14:textId="77777777" w:rsidR="002858CC" w:rsidRDefault="002858CC" w:rsidP="00BB4235">
      <w:pPr>
        <w:pStyle w:val="Paragraphedeliste"/>
        <w:numPr>
          <w:ilvl w:val="0"/>
          <w:numId w:val="36"/>
        </w:numPr>
        <w:tabs>
          <w:tab w:val="left" w:pos="5480"/>
        </w:tabs>
      </w:pPr>
      <w:r w:rsidRPr="004A26D0">
        <w:rPr>
          <w:rStyle w:val="organisation"/>
        </w:rPr>
        <w:t>Oupeinpo</w:t>
      </w:r>
      <w:r>
        <w:t xml:space="preserve"> : </w:t>
      </w:r>
      <w:r w:rsidRPr="004A26D0">
        <w:rPr>
          <w:rStyle w:val="notion"/>
        </w:rPr>
        <w:t>Puzzles combinatoires</w:t>
      </w:r>
      <w:r>
        <w:t xml:space="preserve">……………… par </w:t>
      </w:r>
      <w:r w:rsidRPr="004A26D0">
        <w:rPr>
          <w:rStyle w:val="personne"/>
        </w:rPr>
        <w:t>F. LL</w:t>
      </w:r>
    </w:p>
    <w:p w14:paraId="51251484" w14:textId="77777777" w:rsidR="002858CC" w:rsidRPr="00BB4235" w:rsidRDefault="002858CC" w:rsidP="00BB4235">
      <w:pPr>
        <w:pStyle w:val="Paragraphedeliste"/>
        <w:numPr>
          <w:ilvl w:val="0"/>
          <w:numId w:val="36"/>
        </w:numPr>
        <w:tabs>
          <w:tab w:val="left" w:pos="5480"/>
        </w:tabs>
        <w:rPr>
          <w:rStyle w:val="personne"/>
          <w:color w:val="auto"/>
        </w:rPr>
      </w:pPr>
      <w:r w:rsidRPr="002858CC">
        <w:t>Les</w:t>
      </w:r>
      <w:r w:rsidRPr="004A26D0">
        <w:rPr>
          <w:rStyle w:val="notion"/>
        </w:rPr>
        <w:t xml:space="preserve"> </w:t>
      </w:r>
      <w:r>
        <w:rPr>
          <w:rStyle w:val="notion"/>
        </w:rPr>
        <w:t>grilles</w:t>
      </w:r>
      <w:r>
        <w:t xml:space="preserve"> </w:t>
      </w:r>
      <w:r w:rsidRPr="004A26D0">
        <w:rPr>
          <w:rStyle w:val="personne"/>
        </w:rPr>
        <w:t>N. Arnaud</w:t>
      </w:r>
    </w:p>
    <w:p w14:paraId="1690FEBF" w14:textId="355310B9" w:rsidR="002858CC" w:rsidRDefault="00BB4235" w:rsidP="00BB4235">
      <w:pPr>
        <w:pStyle w:val="Paragraphedeliste"/>
        <w:numPr>
          <w:ilvl w:val="0"/>
          <w:numId w:val="36"/>
        </w:numPr>
        <w:tabs>
          <w:tab w:val="left" w:pos="5480"/>
        </w:tabs>
      </w:pPr>
      <w:r>
        <w:t>Voisinages mixtes</w:t>
      </w:r>
    </w:p>
    <w:p w14:paraId="5389A35A" w14:textId="77777777" w:rsidR="002858CC" w:rsidRDefault="002858CC" w:rsidP="00BB4235">
      <w:pPr>
        <w:pStyle w:val="Paragraphedeliste"/>
        <w:numPr>
          <w:ilvl w:val="0"/>
          <w:numId w:val="36"/>
        </w:numPr>
        <w:tabs>
          <w:tab w:val="left" w:pos="5480"/>
        </w:tabs>
      </w:pPr>
      <w:r>
        <w:t xml:space="preserve">  </w:t>
      </w:r>
    </w:p>
    <w:p w14:paraId="624C95D9" w14:textId="77777777" w:rsidR="002858CC" w:rsidRDefault="002858CC" w:rsidP="00BB4235">
      <w:pPr>
        <w:pStyle w:val="Paragraphedeliste"/>
        <w:numPr>
          <w:ilvl w:val="0"/>
          <w:numId w:val="36"/>
        </w:numPr>
        <w:tabs>
          <w:tab w:val="left" w:pos="5480"/>
        </w:tabs>
      </w:pPr>
    </w:p>
    <w:p w14:paraId="2F1DA416" w14:textId="77777777" w:rsidR="002858CC" w:rsidRDefault="002858CC" w:rsidP="00BB4235">
      <w:pPr>
        <w:pStyle w:val="Paragraphedeliste"/>
        <w:numPr>
          <w:ilvl w:val="0"/>
          <w:numId w:val="36"/>
        </w:numPr>
        <w:tabs>
          <w:tab w:val="left" w:pos="5480"/>
        </w:tabs>
      </w:pPr>
      <w:r>
        <w:t xml:space="preserve">  </w:t>
      </w:r>
    </w:p>
    <w:p w14:paraId="1F2CBC4E" w14:textId="77777777" w:rsidR="002858CC" w:rsidRDefault="002858CC" w:rsidP="002858CC">
      <w:pPr>
        <w:pStyle w:val="Paragraphedeliste"/>
        <w:tabs>
          <w:tab w:val="left" w:pos="5480"/>
        </w:tabs>
        <w:ind w:left="1080"/>
      </w:pPr>
    </w:p>
    <w:p w14:paraId="1240CDC9" w14:textId="77777777" w:rsidR="002858CC" w:rsidRDefault="002858CC" w:rsidP="002858CC">
      <w:pPr>
        <w:pStyle w:val="rubrique"/>
      </w:pPr>
      <w:r>
        <w:t xml:space="preserve">ACTION </w:t>
      </w:r>
    </w:p>
    <w:p w14:paraId="5B235C81" w14:textId="77777777" w:rsidR="002858CC" w:rsidRDefault="002858CC" w:rsidP="002858CC">
      <w:pPr>
        <w:pStyle w:val="Paragraphedeliste"/>
        <w:numPr>
          <w:ilvl w:val="0"/>
          <w:numId w:val="33"/>
        </w:numPr>
        <w:tabs>
          <w:tab w:val="left" w:pos="5480"/>
        </w:tabs>
      </w:pPr>
      <w:r w:rsidRPr="004A26D0">
        <w:rPr>
          <w:rStyle w:val="organisation"/>
        </w:rPr>
        <w:t>Les cerveaux réunis</w:t>
      </w:r>
      <w:r>
        <w:t xml:space="preserve"> …………………. par Tout le monde</w:t>
      </w:r>
    </w:p>
    <w:p w14:paraId="76A09B73" w14:textId="77777777" w:rsidR="002858CC" w:rsidRDefault="002858CC" w:rsidP="002858CC">
      <w:pPr>
        <w:pStyle w:val="Paragraphedeliste"/>
        <w:numPr>
          <w:ilvl w:val="0"/>
          <w:numId w:val="33"/>
        </w:numPr>
        <w:tabs>
          <w:tab w:val="left" w:pos="5480"/>
        </w:tabs>
      </w:pPr>
      <w:r w:rsidRPr="004A26D0">
        <w:rPr>
          <w:rStyle w:val="notion"/>
        </w:rPr>
        <w:t>Esclave</w:t>
      </w:r>
      <w:r>
        <w:t xml:space="preserve"> </w:t>
      </w:r>
      <w:r w:rsidRPr="004A26D0">
        <w:rPr>
          <w:rStyle w:val="personne"/>
        </w:rPr>
        <w:t>Duchateau</w:t>
      </w:r>
    </w:p>
    <w:p w14:paraId="0A787BC6" w14:textId="77777777" w:rsidR="002858CC" w:rsidRDefault="002858CC" w:rsidP="002858CC">
      <w:r>
        <w:br w:type="page"/>
      </w:r>
    </w:p>
    <w:p w14:paraId="4B310B1C" w14:textId="11D74150" w:rsidR="002858CC" w:rsidRDefault="002858CC" w:rsidP="002858CC">
      <w:pPr>
        <w:pStyle w:val="Paragraphedeliste"/>
        <w:numPr>
          <w:ilvl w:val="0"/>
          <w:numId w:val="33"/>
        </w:numPr>
        <w:tabs>
          <w:tab w:val="left" w:pos="5480"/>
        </w:tabs>
      </w:pPr>
      <w:r>
        <w:lastRenderedPageBreak/>
        <w:t xml:space="preserve"> </w:t>
      </w:r>
      <w:r w:rsidR="00BB4235" w:rsidRPr="00377761">
        <w:rPr>
          <w:rStyle w:val="notion"/>
        </w:rPr>
        <w:t>Monotype</w:t>
      </w:r>
      <w:r w:rsidR="00BB4235">
        <w:t xml:space="preserve"> P</w:t>
      </w:r>
      <w:r w:rsidR="00377761">
        <w:t>l</w:t>
      </w:r>
      <w:r w:rsidR="00BB4235">
        <w:t xml:space="preserve">éiade (= </w:t>
      </w:r>
      <w:r w:rsidR="00BB4235" w:rsidRPr="00377761">
        <w:rPr>
          <w:rStyle w:val="personne"/>
        </w:rPr>
        <w:t>Queneau</w:t>
      </w:r>
      <w:r w:rsidR="00BB4235">
        <w:t xml:space="preserve">) </w:t>
      </w:r>
      <w:r w:rsidR="00BB4235" w:rsidRPr="00377761">
        <w:rPr>
          <w:rStyle w:val="personne"/>
        </w:rPr>
        <w:t>Braffort</w:t>
      </w:r>
      <w:r w:rsidR="00BB4235">
        <w:t xml:space="preserve"> Centre de calcul </w:t>
      </w:r>
      <w:r w:rsidR="00BB4235" w:rsidRPr="00BB4235">
        <w:rPr>
          <w:rStyle w:val="illisible"/>
        </w:rPr>
        <w:t>Saraiment</w:t>
      </w:r>
    </w:p>
    <w:p w14:paraId="33840325" w14:textId="77777777" w:rsidR="002858CC" w:rsidRDefault="002858CC" w:rsidP="002858CC">
      <w:pPr>
        <w:pStyle w:val="Paragraphedeliste"/>
        <w:numPr>
          <w:ilvl w:val="0"/>
          <w:numId w:val="33"/>
        </w:numPr>
        <w:tabs>
          <w:tab w:val="left" w:pos="5480"/>
        </w:tabs>
      </w:pPr>
      <w:r>
        <w:t xml:space="preserve">  </w:t>
      </w:r>
    </w:p>
    <w:p w14:paraId="6A797157" w14:textId="77777777" w:rsidR="002858CC" w:rsidRDefault="002858CC" w:rsidP="002858CC">
      <w:pPr>
        <w:pStyle w:val="Paragraphedeliste"/>
        <w:numPr>
          <w:ilvl w:val="0"/>
          <w:numId w:val="33"/>
        </w:numPr>
        <w:tabs>
          <w:tab w:val="left" w:pos="5480"/>
        </w:tabs>
      </w:pPr>
      <w:r>
        <w:t xml:space="preserve">  </w:t>
      </w:r>
    </w:p>
    <w:p w14:paraId="4FFDFAB6" w14:textId="77777777" w:rsidR="002858CC" w:rsidRDefault="002858CC" w:rsidP="002858CC">
      <w:pPr>
        <w:pStyle w:val="Paragraphedeliste"/>
        <w:numPr>
          <w:ilvl w:val="0"/>
          <w:numId w:val="33"/>
        </w:numPr>
        <w:tabs>
          <w:tab w:val="left" w:pos="5480"/>
        </w:tabs>
      </w:pPr>
      <w:r>
        <w:t xml:space="preserve">  </w:t>
      </w:r>
    </w:p>
    <w:p w14:paraId="5D87E55E" w14:textId="3DA39AFB" w:rsidR="002858CC" w:rsidRDefault="002858CC" w:rsidP="002858CC">
      <w:pPr>
        <w:pStyle w:val="Paragraphedeliste"/>
        <w:numPr>
          <w:ilvl w:val="0"/>
          <w:numId w:val="33"/>
        </w:numPr>
        <w:tabs>
          <w:tab w:val="left" w:pos="5480"/>
        </w:tabs>
      </w:pPr>
      <w:r>
        <w:t>Prochaine réunion : Lundi 1</w:t>
      </w:r>
      <w:r w:rsidRPr="00BC6725">
        <w:t>er</w:t>
      </w:r>
      <w:r>
        <w:t xml:space="preserve"> février</w:t>
      </w:r>
      <w:r w:rsidR="00BB4235">
        <w:t xml:space="preserve"> oui</w:t>
      </w:r>
      <w:r>
        <w:t xml:space="preserve"> (Proposition de </w:t>
      </w:r>
      <w:r w:rsidRPr="00D61AEA">
        <w:rPr>
          <w:rStyle w:val="personne"/>
        </w:rPr>
        <w:t>CB</w:t>
      </w:r>
      <w:r>
        <w:t xml:space="preserve">, </w:t>
      </w:r>
      <w:r w:rsidRPr="00D61AEA">
        <w:rPr>
          <w:rStyle w:val="personne"/>
        </w:rPr>
        <w:t>RQ</w:t>
      </w:r>
      <w:r>
        <w:t xml:space="preserve">, </w:t>
      </w:r>
      <w:r w:rsidRPr="00D61AEA">
        <w:rPr>
          <w:rStyle w:val="personne"/>
        </w:rPr>
        <w:t>F.LL</w:t>
      </w:r>
      <w:r>
        <w:t xml:space="preserve">) </w:t>
      </w:r>
    </w:p>
    <w:p w14:paraId="41772B67" w14:textId="487D7469" w:rsidR="002858CC" w:rsidRDefault="002858CC" w:rsidP="002858CC">
      <w:pPr>
        <w:pStyle w:val="Paragraphedeliste"/>
        <w:numPr>
          <w:ilvl w:val="0"/>
          <w:numId w:val="33"/>
        </w:numPr>
        <w:tabs>
          <w:tab w:val="left" w:pos="5480"/>
        </w:tabs>
      </w:pPr>
      <w:r>
        <w:t>Prochains invités</w:t>
      </w:r>
      <w:r w:rsidR="00BB4235">
        <w:t xml:space="preserve"> </w:t>
      </w:r>
      <w:r w:rsidR="00BB4235" w:rsidRPr="00BB4235">
        <w:rPr>
          <w:rStyle w:val="illisible"/>
        </w:rPr>
        <w:t>convocateurs</w:t>
      </w:r>
      <w:r w:rsidR="00BB4235">
        <w:t xml:space="preserve"> par </w:t>
      </w:r>
      <w:r w:rsidR="00BB4235" w:rsidRPr="00377761">
        <w:rPr>
          <w:rStyle w:val="personne"/>
        </w:rPr>
        <w:t>FLL</w:t>
      </w:r>
    </w:p>
    <w:p w14:paraId="13C8E99C" w14:textId="77777777" w:rsidR="002858CC" w:rsidRDefault="002858CC" w:rsidP="002858CC">
      <w:pPr>
        <w:tabs>
          <w:tab w:val="left" w:pos="5480"/>
        </w:tabs>
      </w:pPr>
    </w:p>
    <w:p w14:paraId="1DB6BB53" w14:textId="77777777" w:rsidR="002858CC" w:rsidRDefault="002858CC" w:rsidP="002858CC">
      <w:pPr>
        <w:pStyle w:val="Paragraphedeliste"/>
        <w:numPr>
          <w:ilvl w:val="0"/>
          <w:numId w:val="29"/>
        </w:numPr>
        <w:tabs>
          <w:tab w:val="left" w:pos="5480"/>
        </w:tabs>
      </w:pPr>
      <w:r>
        <w:t>DIVERS</w:t>
      </w:r>
    </w:p>
    <w:p w14:paraId="35E1C3DA" w14:textId="77777777" w:rsidR="002858CC" w:rsidRDefault="002858CC" w:rsidP="00635674"/>
    <w:p w14:paraId="4FA4933A" w14:textId="77B10696" w:rsidR="00377761" w:rsidRDefault="00377761">
      <w:r>
        <w:br w:type="page"/>
      </w:r>
    </w:p>
    <w:p w14:paraId="601CABC9" w14:textId="77777777" w:rsidR="00377761" w:rsidRDefault="00377761" w:rsidP="00377761">
      <w:pPr>
        <w:pStyle w:val="incipit"/>
      </w:pPr>
      <w:r>
        <w:lastRenderedPageBreak/>
        <w:t>OuLiPo</w:t>
      </w:r>
    </w:p>
    <w:p w14:paraId="46F734DB" w14:textId="77777777" w:rsidR="00377761" w:rsidRDefault="00377761" w:rsidP="00377761">
      <w:pPr>
        <w:pStyle w:val="incipit"/>
      </w:pPr>
      <w:r>
        <w:t>Réunion du Vendredi 11 Décervelage 93</w:t>
      </w:r>
    </w:p>
    <w:p w14:paraId="14B3928C" w14:textId="77777777" w:rsidR="00377761" w:rsidRDefault="00377761" w:rsidP="00377761">
      <w:pPr>
        <w:pStyle w:val="incipit"/>
      </w:pPr>
      <w:r>
        <w:t>(vulg : 8 janvier 1965)</w:t>
      </w:r>
    </w:p>
    <w:p w14:paraId="4809C84B" w14:textId="77777777" w:rsidR="00377761" w:rsidRDefault="00377761" w:rsidP="00377761">
      <w:pPr>
        <w:pStyle w:val="incipit"/>
      </w:pPr>
    </w:p>
    <w:p w14:paraId="3A55D15E" w14:textId="77777777" w:rsidR="00377761" w:rsidRDefault="00377761" w:rsidP="00377761">
      <w:pPr>
        <w:pStyle w:val="incipit"/>
      </w:pPr>
      <w:r>
        <w:t>Ordre du jour proposé</w:t>
      </w:r>
    </w:p>
    <w:p w14:paraId="094DE11D" w14:textId="77777777" w:rsidR="00377761" w:rsidRDefault="00377761" w:rsidP="00377761">
      <w:pPr>
        <w:pStyle w:val="incipit"/>
      </w:pPr>
    </w:p>
    <w:p w14:paraId="0BC1C079" w14:textId="77777777" w:rsidR="00377761" w:rsidRDefault="00377761" w:rsidP="00377761">
      <w:pPr>
        <w:pStyle w:val="incipit"/>
      </w:pPr>
      <w:r>
        <w:t xml:space="preserve">ABSENCES EXCUSEES (et regrettées) : </w:t>
      </w:r>
      <w:r w:rsidRPr="004A26D0">
        <w:rPr>
          <w:rStyle w:val="personne"/>
        </w:rPr>
        <w:t>J. Bens</w:t>
      </w:r>
      <w:r>
        <w:t xml:space="preserve">, </w:t>
      </w:r>
      <w:r w:rsidRPr="004A26D0">
        <w:rPr>
          <w:rStyle w:val="personne"/>
        </w:rPr>
        <w:t>C. Berge</w:t>
      </w:r>
      <w:r>
        <w:t xml:space="preserve">, </w:t>
      </w:r>
      <w:r w:rsidRPr="004A26D0">
        <w:rPr>
          <w:rStyle w:val="personne"/>
        </w:rPr>
        <w:t>R. Queneau</w:t>
      </w:r>
      <w:r>
        <w:t xml:space="preserve"> (</w:t>
      </w:r>
      <w:r w:rsidRPr="004A26D0">
        <w:rPr>
          <w:rStyle w:val="personne"/>
        </w:rPr>
        <w:t>F.LL</w:t>
      </w:r>
      <w:r>
        <w:t>)</w:t>
      </w:r>
    </w:p>
    <w:p w14:paraId="23019882" w14:textId="77777777" w:rsidR="00377761" w:rsidRDefault="00377761" w:rsidP="00377761">
      <w:pPr>
        <w:pStyle w:val="incipit"/>
      </w:pPr>
      <w:r>
        <w:t xml:space="preserve">Accueil de votre invité : </w:t>
      </w:r>
      <w:r w:rsidRPr="00D61AEA">
        <w:rPr>
          <w:rStyle w:val="personne"/>
        </w:rPr>
        <w:t>Margot</w:t>
      </w:r>
    </w:p>
    <w:p w14:paraId="0F446FB2" w14:textId="77777777" w:rsidR="00377761" w:rsidRDefault="00377761" w:rsidP="00377761">
      <w:pPr>
        <w:pStyle w:val="Paragraphedeliste"/>
        <w:tabs>
          <w:tab w:val="left" w:pos="5480"/>
        </w:tabs>
      </w:pPr>
    </w:p>
    <w:p w14:paraId="4F7DC98B" w14:textId="77777777" w:rsidR="00377761" w:rsidRDefault="00377761" w:rsidP="00377761">
      <w:pPr>
        <w:pStyle w:val="rubrique"/>
      </w:pPr>
      <w:r>
        <w:t>ERUDITION </w:t>
      </w:r>
    </w:p>
    <w:p w14:paraId="629CAEA4" w14:textId="77777777" w:rsidR="00377761" w:rsidRPr="00377761" w:rsidRDefault="00377761" w:rsidP="00377761">
      <w:pPr>
        <w:pStyle w:val="Paragraphedeliste"/>
        <w:numPr>
          <w:ilvl w:val="0"/>
          <w:numId w:val="42"/>
        </w:numPr>
        <w:rPr>
          <w:rStyle w:val="personne"/>
          <w:color w:val="auto"/>
        </w:rPr>
      </w:pPr>
      <w:r w:rsidRPr="004A26D0">
        <w:rPr>
          <w:rStyle w:val="personne"/>
        </w:rPr>
        <w:t xml:space="preserve">Aramis </w:t>
      </w:r>
      <w:r w:rsidRPr="002858CC">
        <w:rPr>
          <w:rStyle w:val="notion"/>
        </w:rPr>
        <w:t>plagiaire</w:t>
      </w:r>
      <w:r>
        <w:t xml:space="preserve"> de </w:t>
      </w:r>
      <w:r w:rsidRPr="004A26D0">
        <w:rPr>
          <w:rStyle w:val="personne"/>
        </w:rPr>
        <w:t>Queval</w:t>
      </w:r>
      <w:r>
        <w:t xml:space="preserve">, ou la </w:t>
      </w:r>
      <w:r w:rsidRPr="00D61AEA">
        <w:t>poésie</w:t>
      </w:r>
      <w:r>
        <w:t xml:space="preserve"> </w:t>
      </w:r>
      <w:r w:rsidRPr="004A26D0">
        <w:rPr>
          <w:rStyle w:val="personne"/>
        </w:rPr>
        <w:t>Alexandre Dumasiate</w:t>
      </w:r>
      <w:r>
        <w:t xml:space="preserve"> par </w:t>
      </w:r>
      <w:r w:rsidRPr="004A26D0">
        <w:rPr>
          <w:rStyle w:val="personne"/>
        </w:rPr>
        <w:t>R. Queneau</w:t>
      </w:r>
    </w:p>
    <w:p w14:paraId="6C6BD1A9" w14:textId="77777777" w:rsidR="00377761" w:rsidRDefault="00377761" w:rsidP="00377761">
      <w:pPr>
        <w:pStyle w:val="Paragraphedeliste"/>
        <w:numPr>
          <w:ilvl w:val="0"/>
          <w:numId w:val="42"/>
        </w:numPr>
      </w:pPr>
      <w:r w:rsidRPr="004A26D0">
        <w:rPr>
          <w:rStyle w:val="notion"/>
        </w:rPr>
        <w:t>Pangrammes</w:t>
      </w:r>
      <w:r>
        <w:t xml:space="preserve"> et autres </w:t>
      </w:r>
      <w:r w:rsidRPr="004A26D0">
        <w:rPr>
          <w:rStyle w:val="notion"/>
        </w:rPr>
        <w:t>jeux alphabétiques</w:t>
      </w:r>
      <w:r>
        <w:t xml:space="preserve"> </w:t>
      </w:r>
    </w:p>
    <w:p w14:paraId="764167B5" w14:textId="77777777" w:rsidR="00377761" w:rsidRDefault="00377761" w:rsidP="00377761">
      <w:pPr>
        <w:pStyle w:val="Paragraphedeliste"/>
        <w:rPr>
          <w:lang w:val="en-US"/>
        </w:rPr>
      </w:pPr>
      <w:r w:rsidRPr="00377761">
        <w:rPr>
          <w:lang w:val="en-US"/>
        </w:rPr>
        <w:t>« XV quick nymphs beg fjord waltz »</w:t>
      </w:r>
    </w:p>
    <w:p w14:paraId="2CBC44A6" w14:textId="77777777" w:rsidR="00377761" w:rsidRDefault="00377761" w:rsidP="00377761">
      <w:pPr>
        <w:pStyle w:val="Paragraphedeliste"/>
      </w:pPr>
      <w:r w:rsidRPr="004A26D0">
        <w:t>“Mysteriously”</w:t>
      </w:r>
    </w:p>
    <w:p w14:paraId="036F50CB" w14:textId="77777777" w:rsidR="00377761" w:rsidRDefault="00377761" w:rsidP="00377761">
      <w:pPr>
        <w:pStyle w:val="Paragraphedeliste"/>
      </w:pPr>
      <w:r w:rsidRPr="00616357">
        <w:t xml:space="preserve">(Voir </w:t>
      </w:r>
      <w:r w:rsidRPr="004A26D0">
        <w:rPr>
          <w:rStyle w:val="titre"/>
        </w:rPr>
        <w:t>Scientific American</w:t>
      </w:r>
      <w:r w:rsidRPr="00616357">
        <w:t>, Décembre 1964, page 128,12</w:t>
      </w:r>
      <w:r>
        <w:t xml:space="preserve">9)…. par </w:t>
      </w:r>
      <w:r w:rsidRPr="00377761">
        <w:t>F. LL</w:t>
      </w:r>
    </w:p>
    <w:p w14:paraId="498D8D45" w14:textId="77777777" w:rsidR="00377761" w:rsidRDefault="00377761" w:rsidP="00377761">
      <w:pPr>
        <w:pStyle w:val="Paragraphedeliste"/>
        <w:numPr>
          <w:ilvl w:val="0"/>
          <w:numId w:val="42"/>
        </w:numPr>
      </w:pPr>
      <w:r w:rsidRPr="00377761">
        <w:t>Fatalité</w:t>
      </w:r>
      <w:r>
        <w:t xml:space="preserve"> </w:t>
      </w:r>
      <w:r w:rsidRPr="002858CC">
        <w:t>Séquentielle</w:t>
      </w:r>
      <w:r>
        <w:t xml:space="preserve"> </w:t>
      </w:r>
      <w:r w:rsidRPr="00377761">
        <w:rPr>
          <w:rStyle w:val="personne"/>
        </w:rPr>
        <w:t>Lescure</w:t>
      </w:r>
    </w:p>
    <w:p w14:paraId="469AAAB0" w14:textId="56715E84" w:rsidR="00377761" w:rsidRPr="00377761" w:rsidRDefault="00377761" w:rsidP="00377761">
      <w:pPr>
        <w:pStyle w:val="Paragraphedeliste"/>
        <w:numPr>
          <w:ilvl w:val="0"/>
          <w:numId w:val="42"/>
        </w:numPr>
        <w:rPr>
          <w:rStyle w:val="personne"/>
          <w:color w:val="auto"/>
        </w:rPr>
      </w:pPr>
      <w:r w:rsidRPr="004A26D0">
        <w:rPr>
          <w:rStyle w:val="organisation"/>
        </w:rPr>
        <w:t>Oupeinpo</w:t>
      </w:r>
      <w:r>
        <w:t xml:space="preserve"> </w:t>
      </w:r>
      <w:r>
        <w:rPr>
          <w:rStyle w:val="notion"/>
        </w:rPr>
        <w:t>Grille</w:t>
      </w:r>
      <w:r>
        <w:t xml:space="preserve">  </w:t>
      </w:r>
      <w:r w:rsidRPr="004A26D0">
        <w:rPr>
          <w:rStyle w:val="personne"/>
        </w:rPr>
        <w:t>Lescure</w:t>
      </w:r>
    </w:p>
    <w:p w14:paraId="141FFF68" w14:textId="5A5D737F" w:rsidR="00377761" w:rsidRPr="00377761" w:rsidRDefault="00377761" w:rsidP="00377761">
      <w:pPr>
        <w:pStyle w:val="Paragraphedeliste"/>
        <w:numPr>
          <w:ilvl w:val="0"/>
          <w:numId w:val="42"/>
        </w:numPr>
      </w:pPr>
      <w:r w:rsidRPr="004A26D0">
        <w:rPr>
          <w:rStyle w:val="personne"/>
        </w:rPr>
        <w:t>Roussel</w:t>
      </w:r>
      <w:r>
        <w:t xml:space="preserve"> </w:t>
      </w:r>
    </w:p>
    <w:p w14:paraId="2A95E571" w14:textId="77777777" w:rsidR="00377761" w:rsidRDefault="00377761" w:rsidP="00377761">
      <w:pPr>
        <w:tabs>
          <w:tab w:val="left" w:pos="5480"/>
        </w:tabs>
      </w:pPr>
    </w:p>
    <w:p w14:paraId="538FDD6B" w14:textId="77777777" w:rsidR="00377761" w:rsidRDefault="00377761" w:rsidP="00377761">
      <w:pPr>
        <w:pStyle w:val="rubrique"/>
      </w:pPr>
      <w:r>
        <w:t>CREATION </w:t>
      </w:r>
    </w:p>
    <w:p w14:paraId="1A6ECB7B" w14:textId="77777777" w:rsidR="00377761" w:rsidRDefault="00377761" w:rsidP="00377761">
      <w:pPr>
        <w:rPr>
          <w:rStyle w:val="notion"/>
        </w:rPr>
      </w:pPr>
    </w:p>
    <w:p w14:paraId="185195BA" w14:textId="77777777" w:rsidR="00377761" w:rsidRDefault="00377761" w:rsidP="00377761">
      <w:pPr>
        <w:pStyle w:val="Paragraphedeliste"/>
        <w:numPr>
          <w:ilvl w:val="0"/>
          <w:numId w:val="40"/>
        </w:numPr>
      </w:pPr>
      <w:r w:rsidRPr="004A26D0">
        <w:rPr>
          <w:rStyle w:val="notion"/>
        </w:rPr>
        <w:t>Carrés latins et orthogonaux</w:t>
      </w:r>
      <w:r>
        <w:t xml:space="preserve">……….. par </w:t>
      </w:r>
      <w:r w:rsidRPr="004A26D0">
        <w:rPr>
          <w:rStyle w:val="personne"/>
        </w:rPr>
        <w:t>C. Berge</w:t>
      </w:r>
      <w:r>
        <w:t xml:space="preserve"> (</w:t>
      </w:r>
      <w:r w:rsidRPr="004A26D0">
        <w:rPr>
          <w:rStyle w:val="personne"/>
        </w:rPr>
        <w:t>F. LL</w:t>
      </w:r>
      <w:r>
        <w:t>)</w:t>
      </w:r>
    </w:p>
    <w:p w14:paraId="1BB66FDD" w14:textId="77777777" w:rsidR="00377761" w:rsidRDefault="00377761" w:rsidP="00377761">
      <w:pPr>
        <w:pStyle w:val="Paragraphedeliste"/>
        <w:numPr>
          <w:ilvl w:val="0"/>
          <w:numId w:val="40"/>
        </w:numPr>
      </w:pPr>
      <w:r w:rsidRPr="004A26D0">
        <w:rPr>
          <w:rStyle w:val="notion"/>
        </w:rPr>
        <w:t>Textes circulaires</w:t>
      </w:r>
      <w:r>
        <w:t xml:space="preserve">................ par </w:t>
      </w:r>
      <w:r w:rsidRPr="00377761">
        <w:rPr>
          <w:rStyle w:val="personne"/>
        </w:rPr>
        <w:t>F. LL</w:t>
      </w:r>
    </w:p>
    <w:p w14:paraId="6ED3A4B3" w14:textId="77777777" w:rsidR="00377761" w:rsidRPr="00377761" w:rsidRDefault="00377761" w:rsidP="00377761">
      <w:pPr>
        <w:pStyle w:val="Paragraphedeliste"/>
        <w:numPr>
          <w:ilvl w:val="0"/>
          <w:numId w:val="40"/>
        </w:numPr>
        <w:rPr>
          <w:rStyle w:val="personne"/>
        </w:rPr>
      </w:pPr>
      <w:r w:rsidRPr="004A26D0">
        <w:rPr>
          <w:rStyle w:val="organisation"/>
        </w:rPr>
        <w:t>Oupeinpo</w:t>
      </w:r>
      <w:r>
        <w:t xml:space="preserve"> : </w:t>
      </w:r>
      <w:r w:rsidRPr="004A26D0">
        <w:rPr>
          <w:rStyle w:val="notion"/>
        </w:rPr>
        <w:t>Puzzles combinatoires</w:t>
      </w:r>
      <w:r>
        <w:t xml:space="preserve">……………… par </w:t>
      </w:r>
      <w:r w:rsidRPr="00377761">
        <w:rPr>
          <w:rStyle w:val="personne"/>
        </w:rPr>
        <w:t>F. LL</w:t>
      </w:r>
    </w:p>
    <w:p w14:paraId="5643CE9C" w14:textId="16531BF5" w:rsidR="00377761" w:rsidRPr="00377761" w:rsidRDefault="00377761" w:rsidP="00377761">
      <w:pPr>
        <w:pStyle w:val="Paragraphedeliste"/>
        <w:numPr>
          <w:ilvl w:val="0"/>
          <w:numId w:val="40"/>
        </w:numPr>
        <w:rPr>
          <w:rStyle w:val="personne"/>
          <w:color w:val="auto"/>
        </w:rPr>
      </w:pPr>
      <w:r w:rsidRPr="002858CC">
        <w:t>Les</w:t>
      </w:r>
      <w:r w:rsidRPr="004A26D0">
        <w:rPr>
          <w:rStyle w:val="notion"/>
        </w:rPr>
        <w:t xml:space="preserve"> </w:t>
      </w:r>
      <w:r>
        <w:rPr>
          <w:rStyle w:val="notion"/>
        </w:rPr>
        <w:t>grilles</w:t>
      </w:r>
      <w:r>
        <w:t xml:space="preserve"> </w:t>
      </w:r>
      <w:r w:rsidRPr="00377761">
        <w:rPr>
          <w:rStyle w:val="personne"/>
        </w:rPr>
        <w:t>N. Arnaud</w:t>
      </w:r>
    </w:p>
    <w:p w14:paraId="0D64489E" w14:textId="0D76B47F" w:rsidR="00377761" w:rsidRDefault="00377761" w:rsidP="00377761">
      <w:pPr>
        <w:pStyle w:val="Paragraphedeliste"/>
        <w:numPr>
          <w:ilvl w:val="0"/>
          <w:numId w:val="40"/>
        </w:numPr>
      </w:pPr>
    </w:p>
    <w:p w14:paraId="5B429B3B" w14:textId="1DF714C0" w:rsidR="00377761" w:rsidRDefault="00377761" w:rsidP="00377761">
      <w:pPr>
        <w:pStyle w:val="Paragraphedeliste"/>
        <w:numPr>
          <w:ilvl w:val="0"/>
          <w:numId w:val="40"/>
        </w:numPr>
      </w:pPr>
    </w:p>
    <w:p w14:paraId="4AA64AFA" w14:textId="2AE3CE76" w:rsidR="00377761" w:rsidRDefault="00377761" w:rsidP="00377761">
      <w:pPr>
        <w:pStyle w:val="Paragraphedeliste"/>
        <w:numPr>
          <w:ilvl w:val="0"/>
          <w:numId w:val="40"/>
        </w:numPr>
      </w:pPr>
    </w:p>
    <w:p w14:paraId="255B056C" w14:textId="77777777" w:rsidR="00377761" w:rsidRDefault="00377761" w:rsidP="00377761">
      <w:pPr>
        <w:pStyle w:val="Paragraphedeliste"/>
        <w:numPr>
          <w:ilvl w:val="0"/>
          <w:numId w:val="40"/>
        </w:numPr>
      </w:pPr>
      <w:r>
        <w:t xml:space="preserve">  </w:t>
      </w:r>
    </w:p>
    <w:p w14:paraId="2FEBD4C1" w14:textId="77777777" w:rsidR="00377761" w:rsidRDefault="00377761" w:rsidP="00377761">
      <w:pPr>
        <w:pStyle w:val="Paragraphedeliste"/>
        <w:tabs>
          <w:tab w:val="left" w:pos="5480"/>
        </w:tabs>
        <w:ind w:left="1080"/>
      </w:pPr>
    </w:p>
    <w:p w14:paraId="054DC5C3" w14:textId="77777777" w:rsidR="00377761" w:rsidRDefault="00377761" w:rsidP="00377761">
      <w:pPr>
        <w:pStyle w:val="rubrique"/>
      </w:pPr>
      <w:r>
        <w:t xml:space="preserve">ACTION </w:t>
      </w:r>
    </w:p>
    <w:p w14:paraId="21C2B745" w14:textId="77777777" w:rsidR="00377761" w:rsidRDefault="00377761" w:rsidP="00377761">
      <w:pPr>
        <w:tabs>
          <w:tab w:val="left" w:pos="5480"/>
        </w:tabs>
        <w:rPr>
          <w:rStyle w:val="organisation"/>
        </w:rPr>
      </w:pPr>
    </w:p>
    <w:p w14:paraId="2AFDCE98" w14:textId="77777777" w:rsidR="00377761" w:rsidRDefault="00377761" w:rsidP="00377761">
      <w:pPr>
        <w:pStyle w:val="Paragraphedeliste"/>
        <w:numPr>
          <w:ilvl w:val="0"/>
          <w:numId w:val="44"/>
        </w:numPr>
      </w:pPr>
      <w:r w:rsidRPr="004A26D0">
        <w:rPr>
          <w:rStyle w:val="organisation"/>
        </w:rPr>
        <w:t>Les cerveaux réunis</w:t>
      </w:r>
      <w:r>
        <w:t xml:space="preserve"> …………………. par Tout le monde</w:t>
      </w:r>
    </w:p>
    <w:p w14:paraId="3FA61793" w14:textId="65EB6D51" w:rsidR="00377761" w:rsidRDefault="00377761" w:rsidP="00377761">
      <w:pPr>
        <w:pStyle w:val="Paragraphedeliste"/>
        <w:numPr>
          <w:ilvl w:val="0"/>
          <w:numId w:val="44"/>
        </w:numPr>
      </w:pPr>
      <w:r w:rsidRPr="004A26D0">
        <w:rPr>
          <w:rStyle w:val="notion"/>
        </w:rPr>
        <w:t>Esclave</w:t>
      </w:r>
      <w:r>
        <w:t xml:space="preserve"> </w:t>
      </w:r>
    </w:p>
    <w:p w14:paraId="61E34202" w14:textId="77777777" w:rsidR="00377761" w:rsidRDefault="00377761" w:rsidP="00377761">
      <w:r>
        <w:br w:type="page"/>
      </w:r>
    </w:p>
    <w:p w14:paraId="48287922" w14:textId="77777777" w:rsidR="00377761" w:rsidRDefault="00377761" w:rsidP="00377761">
      <w:pPr>
        <w:pStyle w:val="Paragraphedeliste"/>
        <w:numPr>
          <w:ilvl w:val="0"/>
          <w:numId w:val="44"/>
        </w:numPr>
        <w:tabs>
          <w:tab w:val="left" w:pos="5480"/>
        </w:tabs>
      </w:pPr>
      <w:r>
        <w:lastRenderedPageBreak/>
        <w:t xml:space="preserve">  </w:t>
      </w:r>
    </w:p>
    <w:p w14:paraId="53BBF86C" w14:textId="77777777" w:rsidR="00377761" w:rsidRDefault="00377761" w:rsidP="00377761">
      <w:pPr>
        <w:pStyle w:val="Paragraphedeliste"/>
        <w:numPr>
          <w:ilvl w:val="0"/>
          <w:numId w:val="44"/>
        </w:numPr>
        <w:tabs>
          <w:tab w:val="left" w:pos="5480"/>
        </w:tabs>
      </w:pPr>
      <w:r>
        <w:t xml:space="preserve">  </w:t>
      </w:r>
    </w:p>
    <w:p w14:paraId="6D3636BA" w14:textId="77777777" w:rsidR="00377761" w:rsidRDefault="00377761" w:rsidP="00377761">
      <w:pPr>
        <w:pStyle w:val="Paragraphedeliste"/>
        <w:numPr>
          <w:ilvl w:val="0"/>
          <w:numId w:val="44"/>
        </w:numPr>
        <w:tabs>
          <w:tab w:val="left" w:pos="5480"/>
        </w:tabs>
      </w:pPr>
      <w:r>
        <w:t xml:space="preserve">  </w:t>
      </w:r>
    </w:p>
    <w:p w14:paraId="53DE6233" w14:textId="77777777" w:rsidR="00377761" w:rsidRDefault="00377761" w:rsidP="00377761">
      <w:pPr>
        <w:pStyle w:val="Paragraphedeliste"/>
        <w:numPr>
          <w:ilvl w:val="0"/>
          <w:numId w:val="44"/>
        </w:numPr>
        <w:tabs>
          <w:tab w:val="left" w:pos="5480"/>
        </w:tabs>
      </w:pPr>
      <w:r>
        <w:t>Prochaine réunion : Lundi 1</w:t>
      </w:r>
      <w:r w:rsidRPr="00BC6725">
        <w:t>er</w:t>
      </w:r>
      <w:r>
        <w:t xml:space="preserve"> février oui (Proposition de </w:t>
      </w:r>
      <w:r w:rsidRPr="00D61AEA">
        <w:rPr>
          <w:rStyle w:val="personne"/>
        </w:rPr>
        <w:t>CB</w:t>
      </w:r>
      <w:r>
        <w:t xml:space="preserve">, </w:t>
      </w:r>
      <w:r w:rsidRPr="00D61AEA">
        <w:rPr>
          <w:rStyle w:val="personne"/>
        </w:rPr>
        <w:t>RQ</w:t>
      </w:r>
      <w:r>
        <w:t xml:space="preserve">, </w:t>
      </w:r>
      <w:r w:rsidRPr="00D61AEA">
        <w:rPr>
          <w:rStyle w:val="personne"/>
        </w:rPr>
        <w:t>F.LL</w:t>
      </w:r>
      <w:r>
        <w:t xml:space="preserve">) </w:t>
      </w:r>
    </w:p>
    <w:p w14:paraId="156A1645" w14:textId="28ACAAFA" w:rsidR="00377761" w:rsidRDefault="00377761" w:rsidP="00377761">
      <w:pPr>
        <w:pStyle w:val="Paragraphedeliste"/>
        <w:numPr>
          <w:ilvl w:val="0"/>
          <w:numId w:val="44"/>
        </w:numPr>
        <w:tabs>
          <w:tab w:val="left" w:pos="5480"/>
        </w:tabs>
      </w:pPr>
      <w:r>
        <w:t xml:space="preserve">Prochains invités </w:t>
      </w:r>
    </w:p>
    <w:p w14:paraId="21E52372" w14:textId="77777777" w:rsidR="00377761" w:rsidRDefault="00377761" w:rsidP="00377761">
      <w:pPr>
        <w:tabs>
          <w:tab w:val="left" w:pos="5480"/>
        </w:tabs>
      </w:pPr>
    </w:p>
    <w:p w14:paraId="6E8D7FBD" w14:textId="77777777" w:rsidR="00377761" w:rsidRDefault="00377761" w:rsidP="00377761">
      <w:pPr>
        <w:pStyle w:val="Paragraphedeliste"/>
        <w:numPr>
          <w:ilvl w:val="0"/>
          <w:numId w:val="29"/>
        </w:numPr>
        <w:tabs>
          <w:tab w:val="left" w:pos="5480"/>
        </w:tabs>
      </w:pPr>
      <w:r>
        <w:t>DIVERS</w:t>
      </w:r>
    </w:p>
    <w:p w14:paraId="5D56A59F" w14:textId="77777777" w:rsidR="00377761" w:rsidRPr="00616357" w:rsidRDefault="00377761" w:rsidP="00635674"/>
    <w:sectPr w:rsidR="00377761" w:rsidRPr="00616357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AF6231F"/>
    <w:multiLevelType w:val="hybridMultilevel"/>
    <w:tmpl w:val="AFBEA64A"/>
    <w:lvl w:ilvl="0" w:tplc="0EE4B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 w15:restartNumberingAfterBreak="0">
    <w:nsid w:val="15574EAC"/>
    <w:multiLevelType w:val="hybridMultilevel"/>
    <w:tmpl w:val="CFC8DB76"/>
    <w:lvl w:ilvl="0" w:tplc="9C529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7B82294"/>
    <w:multiLevelType w:val="hybridMultilevel"/>
    <w:tmpl w:val="7EE6C2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F897315"/>
    <w:multiLevelType w:val="hybridMultilevel"/>
    <w:tmpl w:val="A36CD9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E1B81"/>
    <w:multiLevelType w:val="hybridMultilevel"/>
    <w:tmpl w:val="4F107686"/>
    <w:lvl w:ilvl="0" w:tplc="835A8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54159"/>
    <w:multiLevelType w:val="hybridMultilevel"/>
    <w:tmpl w:val="7A326572"/>
    <w:lvl w:ilvl="0" w:tplc="A27CF2AC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E36F4"/>
    <w:multiLevelType w:val="hybridMultilevel"/>
    <w:tmpl w:val="B51EE4C2"/>
    <w:lvl w:ilvl="0" w:tplc="835A8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27BA2"/>
    <w:multiLevelType w:val="hybridMultilevel"/>
    <w:tmpl w:val="935493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BF93998"/>
    <w:multiLevelType w:val="hybridMultilevel"/>
    <w:tmpl w:val="9C34162E"/>
    <w:lvl w:ilvl="0" w:tplc="13389D2E">
      <w:start w:val="1"/>
      <w:numFmt w:val="decimal"/>
      <w:lvlText w:val="%1."/>
      <w:lvlJc w:val="left"/>
      <w:pPr>
        <w:ind w:left="720" w:hanging="360"/>
      </w:pPr>
      <w:rPr>
        <w:rFonts w:hint="default"/>
        <w:color w:val="66006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2C32F6"/>
    <w:multiLevelType w:val="hybridMultilevel"/>
    <w:tmpl w:val="F020B8CC"/>
    <w:lvl w:ilvl="0" w:tplc="552A7E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86DCD"/>
    <w:multiLevelType w:val="hybridMultilevel"/>
    <w:tmpl w:val="ED66105E"/>
    <w:lvl w:ilvl="0" w:tplc="E61EA88E">
      <w:start w:val="1"/>
      <w:numFmt w:val="decimal"/>
      <w:lvlText w:val="%1."/>
      <w:lvlJc w:val="left"/>
      <w:pPr>
        <w:ind w:left="720" w:hanging="360"/>
      </w:pPr>
      <w:rPr>
        <w:rFonts w:hint="default"/>
        <w:color w:val="66006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6" w15:restartNumberingAfterBreak="0">
    <w:nsid w:val="6B92105E"/>
    <w:multiLevelType w:val="hybridMultilevel"/>
    <w:tmpl w:val="DB4C830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C205702"/>
    <w:multiLevelType w:val="hybridMultilevel"/>
    <w:tmpl w:val="C722EF2C"/>
    <w:lvl w:ilvl="0" w:tplc="C4464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41A62"/>
    <w:multiLevelType w:val="hybridMultilevel"/>
    <w:tmpl w:val="9482C608"/>
    <w:lvl w:ilvl="0" w:tplc="3E8010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006F8"/>
    <w:multiLevelType w:val="hybridMultilevel"/>
    <w:tmpl w:val="1ECE31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B57A0"/>
    <w:multiLevelType w:val="hybridMultilevel"/>
    <w:tmpl w:val="438001C8"/>
    <w:lvl w:ilvl="0" w:tplc="35846190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35"/>
  </w:num>
  <w:num w:numId="4">
    <w:abstractNumId w:val="43"/>
  </w:num>
  <w:num w:numId="5">
    <w:abstractNumId w:val="30"/>
  </w:num>
  <w:num w:numId="6">
    <w:abstractNumId w:val="38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8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20"/>
  </w:num>
  <w:num w:numId="22">
    <w:abstractNumId w:val="26"/>
  </w:num>
  <w:num w:numId="23">
    <w:abstractNumId w:val="22"/>
  </w:num>
  <w:num w:numId="24">
    <w:abstractNumId w:val="29"/>
  </w:num>
  <w:num w:numId="25">
    <w:abstractNumId w:val="16"/>
  </w:num>
  <w:num w:numId="26">
    <w:abstractNumId w:val="21"/>
  </w:num>
  <w:num w:numId="27">
    <w:abstractNumId w:val="40"/>
  </w:num>
  <w:num w:numId="28">
    <w:abstractNumId w:val="19"/>
  </w:num>
  <w:num w:numId="29">
    <w:abstractNumId w:val="33"/>
  </w:num>
  <w:num w:numId="30">
    <w:abstractNumId w:val="36"/>
  </w:num>
  <w:num w:numId="31">
    <w:abstractNumId w:val="37"/>
  </w:num>
  <w:num w:numId="32">
    <w:abstractNumId w:val="12"/>
  </w:num>
  <w:num w:numId="33">
    <w:abstractNumId w:val="42"/>
  </w:num>
  <w:num w:numId="34">
    <w:abstractNumId w:val="24"/>
  </w:num>
  <w:num w:numId="35">
    <w:abstractNumId w:val="14"/>
  </w:num>
  <w:num w:numId="36">
    <w:abstractNumId w:val="15"/>
  </w:num>
  <w:num w:numId="37">
    <w:abstractNumId w:val="18"/>
  </w:num>
  <w:num w:numId="38">
    <w:abstractNumId w:val="32"/>
  </w:num>
  <w:num w:numId="39">
    <w:abstractNumId w:val="34"/>
  </w:num>
  <w:num w:numId="40">
    <w:abstractNumId w:val="17"/>
  </w:num>
  <w:num w:numId="41">
    <w:abstractNumId w:val="25"/>
  </w:num>
  <w:num w:numId="42">
    <w:abstractNumId w:val="27"/>
  </w:num>
  <w:num w:numId="43">
    <w:abstractNumId w:val="39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4B"/>
    <w:rsid w:val="00035F15"/>
    <w:rsid w:val="00040B02"/>
    <w:rsid w:val="0004424A"/>
    <w:rsid w:val="000D6D29"/>
    <w:rsid w:val="001042D8"/>
    <w:rsid w:val="00130A10"/>
    <w:rsid w:val="001863E9"/>
    <w:rsid w:val="00192BF8"/>
    <w:rsid w:val="001E637C"/>
    <w:rsid w:val="001E660A"/>
    <w:rsid w:val="001F12B1"/>
    <w:rsid w:val="002511D0"/>
    <w:rsid w:val="00276EF6"/>
    <w:rsid w:val="002858CC"/>
    <w:rsid w:val="00305C3B"/>
    <w:rsid w:val="00316638"/>
    <w:rsid w:val="00321541"/>
    <w:rsid w:val="00335E53"/>
    <w:rsid w:val="00377761"/>
    <w:rsid w:val="003D570D"/>
    <w:rsid w:val="00430E93"/>
    <w:rsid w:val="00480374"/>
    <w:rsid w:val="004A26D0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16357"/>
    <w:rsid w:val="00635674"/>
    <w:rsid w:val="00662320"/>
    <w:rsid w:val="00664846"/>
    <w:rsid w:val="00667437"/>
    <w:rsid w:val="00680DA6"/>
    <w:rsid w:val="00694809"/>
    <w:rsid w:val="006B58F0"/>
    <w:rsid w:val="006C6E4A"/>
    <w:rsid w:val="00722EF0"/>
    <w:rsid w:val="0072764B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A1588"/>
    <w:rsid w:val="009D3A12"/>
    <w:rsid w:val="009E7A7C"/>
    <w:rsid w:val="00A20568"/>
    <w:rsid w:val="00A45209"/>
    <w:rsid w:val="00A841D9"/>
    <w:rsid w:val="00AF5BBC"/>
    <w:rsid w:val="00B40D2C"/>
    <w:rsid w:val="00B45BF4"/>
    <w:rsid w:val="00BB4235"/>
    <w:rsid w:val="00BC6725"/>
    <w:rsid w:val="00BD38A2"/>
    <w:rsid w:val="00BD4EF4"/>
    <w:rsid w:val="00BF1B54"/>
    <w:rsid w:val="00C73CFA"/>
    <w:rsid w:val="00D06BBA"/>
    <w:rsid w:val="00D61AE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36BFF5"/>
  <w14:defaultImageDpi w14:val="300"/>
  <w15:docId w15:val="{41A3059B-DB59-4DDB-AD16-E29770AC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AEA"/>
  </w:style>
  <w:style w:type="paragraph" w:styleId="Titre1">
    <w:name w:val="heading 1"/>
    <w:basedOn w:val="Normal"/>
    <w:next w:val="Normal"/>
    <w:link w:val="Titre1Car"/>
    <w:uiPriority w:val="9"/>
    <w:qFormat/>
    <w:rsid w:val="004A26D0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26D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26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A2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4A26D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A26D0"/>
    <w:rPr>
      <w:sz w:val="20"/>
      <w:szCs w:val="20"/>
    </w:rPr>
  </w:style>
  <w:style w:type="character" w:styleId="Appelnotedebasdep">
    <w:name w:val="footnote reference"/>
    <w:basedOn w:val="Policepardfaut"/>
    <w:semiHidden/>
    <w:rsid w:val="004A26D0"/>
    <w:rPr>
      <w:vertAlign w:val="superscript"/>
    </w:rPr>
  </w:style>
  <w:style w:type="table" w:styleId="Grilledutableau">
    <w:name w:val="Table Grid"/>
    <w:basedOn w:val="TableauNormal"/>
    <w:uiPriority w:val="59"/>
    <w:rsid w:val="004A26D0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4A26D0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4A26D0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4A26D0"/>
    <w:rPr>
      <w:color w:val="660066"/>
    </w:rPr>
  </w:style>
  <w:style w:type="character" w:customStyle="1" w:styleId="illisible">
    <w:name w:val="illisible"/>
    <w:uiPriority w:val="1"/>
    <w:qFormat/>
    <w:rsid w:val="004A26D0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4A26D0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4A26D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A26D0"/>
  </w:style>
  <w:style w:type="character" w:customStyle="1" w:styleId="CommentaireCar">
    <w:name w:val="Commentaire Car"/>
    <w:basedOn w:val="Policepardfaut"/>
    <w:link w:val="Commentaire"/>
    <w:uiPriority w:val="99"/>
    <w:semiHidden/>
    <w:rsid w:val="004A26D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A26D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A26D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26D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26D0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4A26D0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4A26D0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4A26D0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4A26D0"/>
    <w:pPr>
      <w:ind w:left="720"/>
      <w:contextualSpacing/>
    </w:pPr>
  </w:style>
  <w:style w:type="paragraph" w:customStyle="1" w:styleId="rubrique">
    <w:name w:val="rubrique"/>
    <w:basedOn w:val="Normal"/>
    <w:qFormat/>
    <w:rsid w:val="004A26D0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vit&#233;\Desktop\Camille%20Vue\Jeudi%2010%20D&#233;c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AC96CD-6BD0-4D57-85BF-B9B6E9DD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82</TotalTime>
  <Pages>7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Clara de Raigniac</cp:lastModifiedBy>
  <cp:revision>6</cp:revision>
  <dcterms:created xsi:type="dcterms:W3CDTF">2015-12-10T10:55:00Z</dcterms:created>
  <dcterms:modified xsi:type="dcterms:W3CDTF">2016-01-05T20:34:00Z</dcterms:modified>
</cp:coreProperties>
</file>